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66DB35" w14:textId="405BDCA1" w:rsidR="00960E58" w:rsidRDefault="00C42C22" w:rsidP="00761F04">
      <w:pPr>
        <w:pStyle w:val="2"/>
      </w:pPr>
      <w:bookmarkStart w:id="0" w:name="_Toc215577148"/>
      <w:r w:rsidRPr="00BC415A">
        <w:rPr>
          <w:rFonts w:hint="eastAsia"/>
        </w:rPr>
        <w:t>臺灣</w:t>
      </w:r>
      <w:r>
        <w:rPr>
          <w:rFonts w:hint="eastAsia"/>
        </w:rPr>
        <w:t>史檔案資源系統</w:t>
      </w:r>
      <w:r w:rsidR="00960E58">
        <w:rPr>
          <w:rFonts w:hint="eastAsia"/>
        </w:rPr>
        <w:t>前台</w:t>
      </w:r>
      <w:bookmarkEnd w:id="0"/>
    </w:p>
    <w:p w14:paraId="29204E31" w14:textId="410EE28B" w:rsidR="008157E2" w:rsidRPr="008157E2" w:rsidRDefault="008157E2" w:rsidP="008157E2">
      <w:pPr>
        <w:pStyle w:val="3"/>
      </w:pPr>
      <w:bookmarkStart w:id="1" w:name="_Toc215577149"/>
      <w:r>
        <w:rPr>
          <w:rFonts w:hint="eastAsia"/>
        </w:rPr>
        <w:t>前台介面改版</w:t>
      </w:r>
      <w:bookmarkEnd w:id="1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1"/>
        <w:gridCol w:w="2121"/>
        <w:gridCol w:w="2265"/>
        <w:gridCol w:w="1985"/>
        <w:gridCol w:w="1487"/>
      </w:tblGrid>
      <w:tr w:rsidR="00960E58" w:rsidRPr="00BC415A" w14:paraId="33C97D35" w14:textId="77777777" w:rsidTr="00E83C35">
        <w:tc>
          <w:tcPr>
            <w:tcW w:w="1411" w:type="dxa"/>
          </w:tcPr>
          <w:p w14:paraId="5029A787" w14:textId="77777777" w:rsidR="00960E58" w:rsidRPr="00BC415A" w:rsidRDefault="00960E58" w:rsidP="00E83C35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個案編號</w:t>
            </w:r>
          </w:p>
        </w:tc>
        <w:tc>
          <w:tcPr>
            <w:tcW w:w="2121" w:type="dxa"/>
          </w:tcPr>
          <w:p w14:paraId="690CB4DE" w14:textId="77777777" w:rsidR="00960E58" w:rsidRPr="00BC415A" w:rsidRDefault="00960E58" w:rsidP="00E83C35">
            <w:pPr>
              <w:pStyle w:val="a7"/>
              <w:numPr>
                <w:ilvl w:val="0"/>
                <w:numId w:val="16"/>
              </w:numPr>
            </w:pPr>
          </w:p>
        </w:tc>
        <w:tc>
          <w:tcPr>
            <w:tcW w:w="2265" w:type="dxa"/>
          </w:tcPr>
          <w:p w14:paraId="278385C9" w14:textId="77777777" w:rsidR="00960E58" w:rsidRPr="00BC415A" w:rsidRDefault="00960E58" w:rsidP="00E83C35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個案名稱</w:t>
            </w:r>
          </w:p>
        </w:tc>
        <w:tc>
          <w:tcPr>
            <w:tcW w:w="3472" w:type="dxa"/>
            <w:gridSpan w:val="2"/>
          </w:tcPr>
          <w:p w14:paraId="7BB04163" w14:textId="0A56A15E" w:rsidR="00960E58" w:rsidRPr="00BC415A" w:rsidRDefault="001D1C28" w:rsidP="00E83C35">
            <w:pPr>
              <w:pStyle w:val="a7"/>
            </w:pPr>
            <w:r w:rsidRPr="00AE0751">
              <w:rPr>
                <w:rFonts w:hint="eastAsia"/>
              </w:rPr>
              <w:t>前台介面改版</w:t>
            </w:r>
          </w:p>
        </w:tc>
      </w:tr>
      <w:tr w:rsidR="00960E58" w:rsidRPr="00BC415A" w14:paraId="53BF7880" w14:textId="77777777" w:rsidTr="00E83C35">
        <w:tc>
          <w:tcPr>
            <w:tcW w:w="1411" w:type="dxa"/>
          </w:tcPr>
          <w:p w14:paraId="53D5390A" w14:textId="77777777" w:rsidR="00960E58" w:rsidRPr="00BC415A" w:rsidRDefault="00960E58" w:rsidP="00E83C35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測試目標</w:t>
            </w:r>
          </w:p>
        </w:tc>
        <w:tc>
          <w:tcPr>
            <w:tcW w:w="7858" w:type="dxa"/>
            <w:gridSpan w:val="4"/>
          </w:tcPr>
          <w:p w14:paraId="35FA05DB" w14:textId="0E64CB8B" w:rsidR="00960E58" w:rsidRPr="00BC415A" w:rsidRDefault="001D1C28" w:rsidP="00E83C35">
            <w:pPr>
              <w:pStyle w:val="a7"/>
            </w:pPr>
            <w:r>
              <w:rPr>
                <w:rFonts w:hint="eastAsia"/>
              </w:rPr>
              <w:t>增加第四類全宗主題與影像瀏覽器改版優化</w:t>
            </w:r>
          </w:p>
        </w:tc>
      </w:tr>
      <w:tr w:rsidR="00960E58" w:rsidRPr="00BC415A" w14:paraId="5AAC5661" w14:textId="77777777" w:rsidTr="00E83C35">
        <w:tc>
          <w:tcPr>
            <w:tcW w:w="1411" w:type="dxa"/>
          </w:tcPr>
          <w:p w14:paraId="737EAD73" w14:textId="77777777" w:rsidR="00960E58" w:rsidRPr="00BC415A" w:rsidRDefault="00960E58" w:rsidP="00E83C35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項目序</w:t>
            </w:r>
          </w:p>
        </w:tc>
        <w:tc>
          <w:tcPr>
            <w:tcW w:w="2121" w:type="dxa"/>
          </w:tcPr>
          <w:p w14:paraId="5DD104A5" w14:textId="77777777" w:rsidR="00960E58" w:rsidRPr="00BC415A" w:rsidRDefault="00960E58" w:rsidP="00E83C35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測試項目</w:t>
            </w:r>
          </w:p>
        </w:tc>
        <w:tc>
          <w:tcPr>
            <w:tcW w:w="2265" w:type="dxa"/>
          </w:tcPr>
          <w:p w14:paraId="36AC0F20" w14:textId="77777777" w:rsidR="00960E58" w:rsidRPr="00BC415A" w:rsidRDefault="00960E58" w:rsidP="00E83C35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操作步驟</w:t>
            </w:r>
          </w:p>
        </w:tc>
        <w:tc>
          <w:tcPr>
            <w:tcW w:w="1985" w:type="dxa"/>
          </w:tcPr>
          <w:p w14:paraId="01CD08A9" w14:textId="77777777" w:rsidR="00960E58" w:rsidRPr="00BC415A" w:rsidRDefault="00960E58" w:rsidP="00E83C35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預期結果</w:t>
            </w:r>
          </w:p>
        </w:tc>
        <w:tc>
          <w:tcPr>
            <w:tcW w:w="1487" w:type="dxa"/>
          </w:tcPr>
          <w:p w14:paraId="31D1DA31" w14:textId="77777777" w:rsidR="00960E58" w:rsidRPr="00BC415A" w:rsidRDefault="00960E58" w:rsidP="00E83C35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測試結果</w:t>
            </w:r>
          </w:p>
        </w:tc>
      </w:tr>
      <w:tr w:rsidR="00960E58" w:rsidRPr="00BC415A" w14:paraId="46DFD5E3" w14:textId="77777777" w:rsidTr="00E83C35">
        <w:tc>
          <w:tcPr>
            <w:tcW w:w="1411" w:type="dxa"/>
          </w:tcPr>
          <w:p w14:paraId="207AAA25" w14:textId="77777777" w:rsidR="00960E58" w:rsidRPr="00BC415A" w:rsidRDefault="00960E58" w:rsidP="00E83C35">
            <w:pPr>
              <w:pStyle w:val="a7"/>
              <w:numPr>
                <w:ilvl w:val="0"/>
                <w:numId w:val="8"/>
              </w:numPr>
            </w:pPr>
          </w:p>
        </w:tc>
        <w:tc>
          <w:tcPr>
            <w:tcW w:w="2121" w:type="dxa"/>
          </w:tcPr>
          <w:p w14:paraId="1CDE1E4B" w14:textId="0CC097A9" w:rsidR="00960E58" w:rsidRPr="00BC415A" w:rsidRDefault="001D1C28" w:rsidP="00E83C35">
            <w:pPr>
              <w:pStyle w:val="a7"/>
            </w:pPr>
            <w:r>
              <w:rPr>
                <w:rFonts w:hint="eastAsia"/>
              </w:rPr>
              <w:t>首頁</w:t>
            </w:r>
          </w:p>
        </w:tc>
        <w:tc>
          <w:tcPr>
            <w:tcW w:w="2265" w:type="dxa"/>
          </w:tcPr>
          <w:p w14:paraId="103CD65A" w14:textId="7EC34950" w:rsidR="00960E58" w:rsidRPr="00BC415A" w:rsidRDefault="00AE5F8C" w:rsidP="00E83C35">
            <w:pPr>
              <w:pStyle w:val="a7"/>
            </w:pPr>
            <w:r w:rsidRPr="00AE5F8C">
              <w:rPr>
                <w:rFonts w:hint="eastAsia"/>
              </w:rPr>
              <w:t>進入首頁，切換全宗範圍</w:t>
            </w:r>
          </w:p>
        </w:tc>
        <w:tc>
          <w:tcPr>
            <w:tcW w:w="1985" w:type="dxa"/>
          </w:tcPr>
          <w:p w14:paraId="08F7E987" w14:textId="0692491B" w:rsidR="00960E58" w:rsidRPr="00BC415A" w:rsidRDefault="00AE5F8C" w:rsidP="00E83C35">
            <w:pPr>
              <w:pStyle w:val="a7"/>
              <w:jc w:val="left"/>
            </w:pPr>
            <w:r w:rsidRPr="00AE5F8C">
              <w:t>Edge, Chrome, Firefox</w:t>
            </w:r>
            <w:r w:rsidRPr="00AE5F8C">
              <w:rPr>
                <w:rFonts w:hint="eastAsia"/>
              </w:rPr>
              <w:t>頁面正常呈現</w:t>
            </w:r>
          </w:p>
        </w:tc>
        <w:tc>
          <w:tcPr>
            <w:tcW w:w="1487" w:type="dxa"/>
          </w:tcPr>
          <w:p w14:paraId="29C6A7AD" w14:textId="77777777" w:rsidR="00960E58" w:rsidRPr="00BC415A" w:rsidRDefault="00960E58" w:rsidP="00E83C35">
            <w:pPr>
              <w:pStyle w:val="a7"/>
            </w:pPr>
            <w:r w:rsidRPr="00BC415A">
              <w:rPr>
                <w:rFonts w:hint="eastAsia"/>
              </w:rPr>
              <w:t>■通過</w:t>
            </w:r>
          </w:p>
          <w:p w14:paraId="451B6433" w14:textId="77777777" w:rsidR="00960E58" w:rsidRPr="00BC415A" w:rsidRDefault="00960E58" w:rsidP="00E83C35">
            <w:pPr>
              <w:pStyle w:val="a7"/>
            </w:pPr>
            <w:r w:rsidRPr="00BC415A">
              <w:rPr>
                <w:rFonts w:hint="eastAsia"/>
              </w:rPr>
              <w:t>□失敗</w:t>
            </w:r>
          </w:p>
        </w:tc>
      </w:tr>
      <w:tr w:rsidR="00960E58" w:rsidRPr="00BC415A" w14:paraId="1DA50470" w14:textId="77777777" w:rsidTr="00E83C35">
        <w:tc>
          <w:tcPr>
            <w:tcW w:w="1411" w:type="dxa"/>
          </w:tcPr>
          <w:p w14:paraId="141D4BBF" w14:textId="77777777" w:rsidR="00960E58" w:rsidRPr="00BC415A" w:rsidRDefault="00960E58" w:rsidP="00E83C35">
            <w:pPr>
              <w:pStyle w:val="a7"/>
              <w:numPr>
                <w:ilvl w:val="0"/>
                <w:numId w:val="8"/>
              </w:numPr>
            </w:pPr>
          </w:p>
        </w:tc>
        <w:tc>
          <w:tcPr>
            <w:tcW w:w="2121" w:type="dxa"/>
          </w:tcPr>
          <w:p w14:paraId="42EF8F8A" w14:textId="32F0954C" w:rsidR="00960E58" w:rsidRDefault="00AE5F8C" w:rsidP="00E83C35">
            <w:pPr>
              <w:pStyle w:val="a7"/>
            </w:pPr>
            <w:r>
              <w:rPr>
                <w:rFonts w:hint="eastAsia"/>
              </w:rPr>
              <w:t>全宗瀏覽</w:t>
            </w:r>
          </w:p>
        </w:tc>
        <w:tc>
          <w:tcPr>
            <w:tcW w:w="2265" w:type="dxa"/>
          </w:tcPr>
          <w:p w14:paraId="7B6280F6" w14:textId="4A7D17DA" w:rsidR="00960E58" w:rsidRDefault="00AE5F8C" w:rsidP="00E83C35">
            <w:pPr>
              <w:pStyle w:val="a7"/>
              <w:rPr>
                <w:rStyle w:val="-1"/>
              </w:rPr>
            </w:pPr>
            <w:r w:rsidRPr="00BC415A">
              <w:rPr>
                <w:rFonts w:hint="eastAsia"/>
              </w:rPr>
              <w:t>點選主選單→</w:t>
            </w:r>
            <w:r>
              <w:rPr>
                <w:rFonts w:hint="eastAsia"/>
              </w:rPr>
              <w:t>全宗</w:t>
            </w:r>
            <w:r w:rsidRPr="00BC415A">
              <w:rPr>
                <w:rFonts w:hint="eastAsia"/>
              </w:rPr>
              <w:t>瀏覽</w:t>
            </w:r>
          </w:p>
        </w:tc>
        <w:tc>
          <w:tcPr>
            <w:tcW w:w="1985" w:type="dxa"/>
          </w:tcPr>
          <w:p w14:paraId="0CFA69C9" w14:textId="5322CAF8" w:rsidR="00960E58" w:rsidRDefault="00AE5F8C" w:rsidP="00E83C35">
            <w:pPr>
              <w:pStyle w:val="a7"/>
              <w:jc w:val="left"/>
            </w:pPr>
            <w:r w:rsidRPr="00AE5F8C">
              <w:t>Edge, Chrome, Firefox</w:t>
            </w:r>
            <w:r w:rsidRPr="00AE5F8C">
              <w:rPr>
                <w:rFonts w:hint="eastAsia"/>
              </w:rPr>
              <w:t>頁面正常呈現</w:t>
            </w:r>
          </w:p>
        </w:tc>
        <w:tc>
          <w:tcPr>
            <w:tcW w:w="1487" w:type="dxa"/>
          </w:tcPr>
          <w:p w14:paraId="7DB906C7" w14:textId="77777777" w:rsidR="00960E58" w:rsidRPr="00BC415A" w:rsidRDefault="00960E58" w:rsidP="00E83C35">
            <w:pPr>
              <w:pStyle w:val="a7"/>
            </w:pPr>
            <w:r w:rsidRPr="00BC415A">
              <w:rPr>
                <w:rFonts w:hint="eastAsia"/>
              </w:rPr>
              <w:t>■通過</w:t>
            </w:r>
          </w:p>
          <w:p w14:paraId="3E45FA6D" w14:textId="77777777" w:rsidR="00960E58" w:rsidRPr="00BC415A" w:rsidRDefault="00960E58" w:rsidP="00E83C35">
            <w:pPr>
              <w:pStyle w:val="a7"/>
            </w:pPr>
            <w:r w:rsidRPr="00BC415A">
              <w:rPr>
                <w:rFonts w:hint="eastAsia"/>
              </w:rPr>
              <w:t>□失敗</w:t>
            </w:r>
          </w:p>
        </w:tc>
      </w:tr>
      <w:tr w:rsidR="00960E58" w:rsidRPr="00BC415A" w14:paraId="165DE085" w14:textId="77777777" w:rsidTr="00E83C35">
        <w:tc>
          <w:tcPr>
            <w:tcW w:w="1411" w:type="dxa"/>
          </w:tcPr>
          <w:p w14:paraId="5EA7F22F" w14:textId="77777777" w:rsidR="00960E58" w:rsidRPr="00BC415A" w:rsidRDefault="00960E58" w:rsidP="00E83C35">
            <w:pPr>
              <w:pStyle w:val="a7"/>
              <w:numPr>
                <w:ilvl w:val="0"/>
                <w:numId w:val="8"/>
              </w:numPr>
            </w:pPr>
          </w:p>
        </w:tc>
        <w:tc>
          <w:tcPr>
            <w:tcW w:w="2121" w:type="dxa"/>
          </w:tcPr>
          <w:p w14:paraId="6C02E96F" w14:textId="0DFB26B3" w:rsidR="00960E58" w:rsidRDefault="00AE5F8C" w:rsidP="00E83C35">
            <w:pPr>
              <w:pStyle w:val="a7"/>
            </w:pPr>
            <w:r>
              <w:rPr>
                <w:rFonts w:hint="eastAsia"/>
              </w:rPr>
              <w:t>影像瀏覽器</w:t>
            </w:r>
          </w:p>
        </w:tc>
        <w:tc>
          <w:tcPr>
            <w:tcW w:w="2265" w:type="dxa"/>
          </w:tcPr>
          <w:p w14:paraId="46C24AE6" w14:textId="7EB8891A" w:rsidR="00960E58" w:rsidRDefault="00AE5F8C" w:rsidP="00E83C35">
            <w:pPr>
              <w:pStyle w:val="a7"/>
              <w:rPr>
                <w:rStyle w:val="-1"/>
              </w:rPr>
            </w:pPr>
            <w:r w:rsidRPr="00BC415A">
              <w:rPr>
                <w:rFonts w:hint="eastAsia"/>
              </w:rPr>
              <w:t>點選任一筆</w:t>
            </w:r>
            <w:r w:rsidR="00E64725">
              <w:rPr>
                <w:rFonts w:hint="eastAsia"/>
              </w:rPr>
              <w:t>單件</w:t>
            </w:r>
            <w:r>
              <w:rPr>
                <w:rFonts w:hint="eastAsia"/>
              </w:rPr>
              <w:t>內容頁</w:t>
            </w:r>
          </w:p>
        </w:tc>
        <w:tc>
          <w:tcPr>
            <w:tcW w:w="1985" w:type="dxa"/>
          </w:tcPr>
          <w:p w14:paraId="26C031E6" w14:textId="0EA5FBE7" w:rsidR="00960E58" w:rsidRDefault="00AE5F8C" w:rsidP="00E83C35">
            <w:pPr>
              <w:pStyle w:val="a7"/>
              <w:jc w:val="left"/>
            </w:pPr>
            <w:r w:rsidRPr="00AE5F8C">
              <w:t>Edge, Chrome, Firefox</w:t>
            </w:r>
            <w:r w:rsidRPr="00AE5F8C">
              <w:rPr>
                <w:rFonts w:hint="eastAsia"/>
              </w:rPr>
              <w:t>頁面正常呈現</w:t>
            </w:r>
          </w:p>
        </w:tc>
        <w:tc>
          <w:tcPr>
            <w:tcW w:w="1487" w:type="dxa"/>
          </w:tcPr>
          <w:p w14:paraId="3646FDF3" w14:textId="77777777" w:rsidR="00960E58" w:rsidRPr="00BC415A" w:rsidRDefault="00960E58" w:rsidP="00E83C35">
            <w:pPr>
              <w:pStyle w:val="a7"/>
            </w:pPr>
            <w:r w:rsidRPr="00BC415A">
              <w:rPr>
                <w:rFonts w:hint="eastAsia"/>
              </w:rPr>
              <w:t>■通過</w:t>
            </w:r>
          </w:p>
          <w:p w14:paraId="5C89325C" w14:textId="77777777" w:rsidR="00960E58" w:rsidRPr="00BC415A" w:rsidRDefault="00960E58" w:rsidP="00E83C35">
            <w:pPr>
              <w:pStyle w:val="a7"/>
            </w:pPr>
            <w:r w:rsidRPr="00BC415A">
              <w:rPr>
                <w:rFonts w:hint="eastAsia"/>
              </w:rPr>
              <w:t>□失敗</w:t>
            </w:r>
          </w:p>
        </w:tc>
      </w:tr>
      <w:tr w:rsidR="0096135C" w:rsidRPr="00BC415A" w14:paraId="0CDD7078" w14:textId="77777777" w:rsidTr="00E83C35">
        <w:tc>
          <w:tcPr>
            <w:tcW w:w="1411" w:type="dxa"/>
          </w:tcPr>
          <w:p w14:paraId="23AB7D79" w14:textId="77777777" w:rsidR="0096135C" w:rsidRPr="00BC415A" w:rsidRDefault="0096135C" w:rsidP="00E83C35">
            <w:pPr>
              <w:pStyle w:val="a7"/>
              <w:numPr>
                <w:ilvl w:val="0"/>
                <w:numId w:val="8"/>
              </w:numPr>
            </w:pPr>
          </w:p>
        </w:tc>
        <w:tc>
          <w:tcPr>
            <w:tcW w:w="2121" w:type="dxa"/>
          </w:tcPr>
          <w:p w14:paraId="04F95D45" w14:textId="2FDFD124" w:rsidR="0096135C" w:rsidRDefault="0096135C" w:rsidP="00E83C35">
            <w:pPr>
              <w:pStyle w:val="a7"/>
            </w:pPr>
            <w:r>
              <w:rPr>
                <w:rFonts w:hint="eastAsia"/>
              </w:rPr>
              <w:t>網站</w:t>
            </w:r>
            <w:r w:rsidRPr="0096135C">
              <w:rPr>
                <w:rFonts w:hint="eastAsia"/>
              </w:rPr>
              <w:t>支援各種瀏覽裝置</w:t>
            </w:r>
          </w:p>
        </w:tc>
        <w:tc>
          <w:tcPr>
            <w:tcW w:w="2265" w:type="dxa"/>
          </w:tcPr>
          <w:p w14:paraId="6D7BD4C7" w14:textId="4FFF0EA5" w:rsidR="0096135C" w:rsidRPr="00BC415A" w:rsidRDefault="0096135C" w:rsidP="0096135C">
            <w:pPr>
              <w:pStyle w:val="a7"/>
              <w:jc w:val="left"/>
            </w:pPr>
            <w:r>
              <w:rPr>
                <w:rFonts w:hint="eastAsia"/>
              </w:rPr>
              <w:t>使用不同裝置</w:t>
            </w:r>
            <w:r w:rsidRPr="0096135C">
              <w:rPr>
                <w:rFonts w:hint="eastAsia"/>
              </w:rPr>
              <w:t>（如平板、手機等）</w:t>
            </w:r>
            <w:r>
              <w:rPr>
                <w:rFonts w:hint="eastAsia"/>
              </w:rPr>
              <w:t>開啟網頁</w:t>
            </w:r>
          </w:p>
        </w:tc>
        <w:tc>
          <w:tcPr>
            <w:tcW w:w="1985" w:type="dxa"/>
          </w:tcPr>
          <w:p w14:paraId="429EBB09" w14:textId="6F2310D1" w:rsidR="0096135C" w:rsidRPr="00AE5F8C" w:rsidRDefault="0096135C" w:rsidP="00E83C35">
            <w:pPr>
              <w:pStyle w:val="a7"/>
              <w:jc w:val="left"/>
            </w:pPr>
            <w:r w:rsidRPr="00AE5F8C">
              <w:rPr>
                <w:rFonts w:hint="eastAsia"/>
              </w:rPr>
              <w:t>頁面正常呈現</w:t>
            </w:r>
          </w:p>
        </w:tc>
        <w:tc>
          <w:tcPr>
            <w:tcW w:w="1487" w:type="dxa"/>
          </w:tcPr>
          <w:p w14:paraId="41A38FC2" w14:textId="77777777" w:rsidR="0096135C" w:rsidRPr="00BC415A" w:rsidRDefault="0096135C" w:rsidP="0096135C">
            <w:pPr>
              <w:pStyle w:val="a7"/>
            </w:pPr>
            <w:r w:rsidRPr="00BC415A">
              <w:rPr>
                <w:rFonts w:hint="eastAsia"/>
              </w:rPr>
              <w:t>■通過</w:t>
            </w:r>
          </w:p>
          <w:p w14:paraId="5E7A1751" w14:textId="3ACEE5AF" w:rsidR="0096135C" w:rsidRPr="00BC415A" w:rsidRDefault="0096135C" w:rsidP="0096135C">
            <w:pPr>
              <w:pStyle w:val="a7"/>
            </w:pPr>
            <w:r w:rsidRPr="00BC415A">
              <w:rPr>
                <w:rFonts w:hint="eastAsia"/>
              </w:rPr>
              <w:t>□失敗</w:t>
            </w:r>
          </w:p>
        </w:tc>
      </w:tr>
      <w:tr w:rsidR="00960E58" w:rsidRPr="00BC415A" w14:paraId="46376604" w14:textId="77777777" w:rsidTr="00E83C35">
        <w:tc>
          <w:tcPr>
            <w:tcW w:w="1411" w:type="dxa"/>
          </w:tcPr>
          <w:p w14:paraId="4E589B60" w14:textId="77777777" w:rsidR="00960E58" w:rsidRPr="00BC415A" w:rsidRDefault="00960E58" w:rsidP="00E83C35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測試紀錄</w:t>
            </w:r>
          </w:p>
        </w:tc>
        <w:tc>
          <w:tcPr>
            <w:tcW w:w="7858" w:type="dxa"/>
            <w:gridSpan w:val="4"/>
          </w:tcPr>
          <w:p w14:paraId="62113E78" w14:textId="77777777" w:rsidR="0096135C" w:rsidRDefault="0096135C" w:rsidP="0096135C">
            <w:pPr>
              <w:pStyle w:val="a7"/>
              <w:numPr>
                <w:ilvl w:val="0"/>
                <w:numId w:val="50"/>
              </w:numPr>
            </w:pPr>
            <w:r>
              <w:rPr>
                <w:rFonts w:hint="eastAsia"/>
              </w:rPr>
              <w:t>首頁</w:t>
            </w:r>
          </w:p>
          <w:p w14:paraId="1C9D9BFB" w14:textId="77777777" w:rsidR="0096135C" w:rsidRDefault="0096135C" w:rsidP="0096135C">
            <w:pPr>
              <w:pStyle w:val="a7"/>
              <w:numPr>
                <w:ilvl w:val="0"/>
                <w:numId w:val="51"/>
              </w:numPr>
            </w:pPr>
            <w:r>
              <w:rPr>
                <w:rFonts w:hint="eastAsia"/>
              </w:rPr>
              <w:t>所有全宗</w:t>
            </w:r>
          </w:p>
          <w:p w14:paraId="6C2A1207" w14:textId="2C38689D" w:rsidR="00286B41" w:rsidRDefault="00286B41" w:rsidP="00286B41">
            <w:pPr>
              <w:pStyle w:val="a7"/>
            </w:pPr>
            <w:r w:rsidRPr="00286B41">
              <w:rPr>
                <w:noProof/>
              </w:rPr>
              <w:drawing>
                <wp:inline distT="0" distB="0" distL="0" distR="0" wp14:anchorId="0B121326" wp14:editId="4F75508D">
                  <wp:extent cx="4852670" cy="2421255"/>
                  <wp:effectExtent l="0" t="0" r="5080" b="0"/>
                  <wp:docPr id="3905384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53842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242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67B2F" w14:textId="77777777" w:rsidR="00286B41" w:rsidRDefault="00286B41" w:rsidP="0096135C">
            <w:pPr>
              <w:pStyle w:val="a7"/>
              <w:numPr>
                <w:ilvl w:val="0"/>
                <w:numId w:val="51"/>
              </w:numPr>
            </w:pPr>
            <w:r>
              <w:rPr>
                <w:rFonts w:hint="eastAsia"/>
              </w:rPr>
              <w:t>最新開放</w:t>
            </w:r>
          </w:p>
          <w:p w14:paraId="31A42D2D" w14:textId="03A1B303" w:rsidR="00286B41" w:rsidRDefault="00286B41" w:rsidP="00286B41">
            <w:pPr>
              <w:pStyle w:val="a7"/>
            </w:pPr>
            <w:r w:rsidRPr="00286B41">
              <w:rPr>
                <w:noProof/>
              </w:rPr>
              <w:lastRenderedPageBreak/>
              <w:drawing>
                <wp:inline distT="0" distB="0" distL="0" distR="0" wp14:anchorId="6D5D3B20" wp14:editId="2CB22DF1">
                  <wp:extent cx="4852670" cy="3227705"/>
                  <wp:effectExtent l="0" t="0" r="5080" b="0"/>
                  <wp:docPr id="13650448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04487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322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05FE2" w14:textId="77777777" w:rsidR="00286B41" w:rsidRDefault="00286B41" w:rsidP="0096135C">
            <w:pPr>
              <w:pStyle w:val="a7"/>
              <w:numPr>
                <w:ilvl w:val="0"/>
                <w:numId w:val="51"/>
              </w:numPr>
            </w:pPr>
            <w:r>
              <w:rPr>
                <w:rFonts w:hint="eastAsia"/>
              </w:rPr>
              <w:t>熱門查詢</w:t>
            </w:r>
          </w:p>
          <w:p w14:paraId="7147C2B4" w14:textId="657585D8" w:rsidR="001D58A7" w:rsidRDefault="001D58A7" w:rsidP="001D58A7">
            <w:pPr>
              <w:pStyle w:val="a7"/>
            </w:pPr>
            <w:r w:rsidRPr="001D58A7">
              <w:rPr>
                <w:noProof/>
              </w:rPr>
              <w:drawing>
                <wp:inline distT="0" distB="0" distL="0" distR="0" wp14:anchorId="689C8CD4" wp14:editId="58D394EE">
                  <wp:extent cx="4852670" cy="3151505"/>
                  <wp:effectExtent l="0" t="0" r="5080" b="0"/>
                  <wp:docPr id="4837123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71230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315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C6C62" w14:textId="77777777" w:rsidR="00286B41" w:rsidRDefault="00286B41" w:rsidP="0096135C">
            <w:pPr>
              <w:pStyle w:val="a7"/>
              <w:numPr>
                <w:ilvl w:val="0"/>
                <w:numId w:val="51"/>
              </w:numPr>
            </w:pPr>
            <w:r>
              <w:rPr>
                <w:rFonts w:hint="eastAsia"/>
              </w:rPr>
              <w:t>限定全宗</w:t>
            </w:r>
          </w:p>
          <w:p w14:paraId="2D76B196" w14:textId="23C7452A" w:rsidR="001D58A7" w:rsidRDefault="00F35EB9" w:rsidP="001D58A7">
            <w:r w:rsidRPr="00F35EB9">
              <w:rPr>
                <w:noProof/>
              </w:rPr>
              <w:lastRenderedPageBreak/>
              <w:drawing>
                <wp:inline distT="0" distB="0" distL="0" distR="0" wp14:anchorId="2EB53353" wp14:editId="787ED389">
                  <wp:extent cx="4852670" cy="4455795"/>
                  <wp:effectExtent l="0" t="0" r="5080" b="1905"/>
                  <wp:docPr id="16243869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38692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445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A79D4" w14:textId="72C5E052" w:rsidR="001D58A7" w:rsidRDefault="001476E4" w:rsidP="001476E4">
            <w:pPr>
              <w:pStyle w:val="a7"/>
              <w:numPr>
                <w:ilvl w:val="0"/>
                <w:numId w:val="50"/>
              </w:numPr>
            </w:pPr>
            <w:r>
              <w:rPr>
                <w:rFonts w:hint="eastAsia"/>
              </w:rPr>
              <w:t>全宗瀏覽</w:t>
            </w:r>
          </w:p>
          <w:p w14:paraId="1CE99527" w14:textId="2655A3C6" w:rsidR="001476E4" w:rsidRDefault="008157E2" w:rsidP="001D58A7">
            <w:pPr>
              <w:pStyle w:val="a7"/>
            </w:pPr>
            <w:r w:rsidRPr="008157E2">
              <w:rPr>
                <w:noProof/>
              </w:rPr>
              <w:drawing>
                <wp:inline distT="0" distB="0" distL="0" distR="0" wp14:anchorId="3E78ACCF" wp14:editId="368A5EC9">
                  <wp:extent cx="4852670" cy="4225925"/>
                  <wp:effectExtent l="0" t="0" r="5080" b="3175"/>
                  <wp:docPr id="6372951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29512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422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B47EF" w14:textId="4B15B876" w:rsidR="001476E4" w:rsidRDefault="00E64725" w:rsidP="00E64725">
            <w:pPr>
              <w:pStyle w:val="a7"/>
              <w:numPr>
                <w:ilvl w:val="0"/>
                <w:numId w:val="50"/>
              </w:numPr>
            </w:pPr>
            <w:r>
              <w:rPr>
                <w:rFonts w:hint="eastAsia"/>
              </w:rPr>
              <w:lastRenderedPageBreak/>
              <w:t>影像瀏覽器</w:t>
            </w:r>
          </w:p>
          <w:p w14:paraId="0B7AE5DC" w14:textId="36C607E0" w:rsidR="00E64725" w:rsidRDefault="00E64725" w:rsidP="00E64725">
            <w:pPr>
              <w:pStyle w:val="a7"/>
              <w:numPr>
                <w:ilvl w:val="0"/>
                <w:numId w:val="52"/>
              </w:numPr>
            </w:pPr>
            <w:r>
              <w:rPr>
                <w:rFonts w:hint="eastAsia"/>
              </w:rPr>
              <w:t>任選一筆單件</w:t>
            </w:r>
          </w:p>
          <w:p w14:paraId="0D504481" w14:textId="4EACD036" w:rsidR="001476E4" w:rsidRDefault="00E64725" w:rsidP="001D58A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56BC7FBB" wp14:editId="187D1A27">
                  <wp:extent cx="4852670" cy="4564380"/>
                  <wp:effectExtent l="0" t="0" r="5080" b="7620"/>
                  <wp:docPr id="9103699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36999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456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7FDD7" w14:textId="7EC02D63" w:rsidR="001476E4" w:rsidRDefault="00FD3180" w:rsidP="00FD3180">
            <w:pPr>
              <w:pStyle w:val="a7"/>
              <w:numPr>
                <w:ilvl w:val="0"/>
                <w:numId w:val="52"/>
              </w:numPr>
            </w:pPr>
            <w:r>
              <w:rPr>
                <w:rFonts w:hint="eastAsia"/>
              </w:rPr>
              <w:t>點選圖檔，開啟影像瀏覽器</w:t>
            </w:r>
            <w:r w:rsidR="00105DEE">
              <w:rPr>
                <w:rFonts w:hint="eastAsia"/>
              </w:rPr>
              <w:t>，</w:t>
            </w:r>
            <w:proofErr w:type="gramStart"/>
            <w:r w:rsidR="00105DEE">
              <w:rPr>
                <w:rFonts w:hint="eastAsia"/>
              </w:rPr>
              <w:t>可跳頁</w:t>
            </w:r>
            <w:proofErr w:type="gramEnd"/>
            <w:r w:rsidR="00105DEE">
              <w:rPr>
                <w:rFonts w:hint="eastAsia"/>
              </w:rPr>
              <w:t>、放大、縮小及旋轉影像</w:t>
            </w:r>
          </w:p>
          <w:p w14:paraId="22A39F8C" w14:textId="5683E7CD" w:rsidR="00FD3180" w:rsidRDefault="00FD3180" w:rsidP="001D58A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1D607D3D" wp14:editId="19B157DE">
                  <wp:extent cx="4852670" cy="2216150"/>
                  <wp:effectExtent l="0" t="0" r="5080" b="0"/>
                  <wp:docPr id="18528493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84938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DEF3D" w14:textId="77777777" w:rsidR="001476E4" w:rsidRDefault="00CD7375" w:rsidP="00105DEE">
            <w:pPr>
              <w:pStyle w:val="a7"/>
              <w:numPr>
                <w:ilvl w:val="0"/>
                <w:numId w:val="50"/>
              </w:numPr>
            </w:pPr>
            <w:r>
              <w:rPr>
                <w:rFonts w:hint="eastAsia"/>
              </w:rPr>
              <w:t>網站</w:t>
            </w:r>
            <w:r w:rsidRPr="0096135C">
              <w:rPr>
                <w:rFonts w:hint="eastAsia"/>
              </w:rPr>
              <w:t>支援各種瀏覽裝置</w:t>
            </w:r>
          </w:p>
          <w:p w14:paraId="26BC460D" w14:textId="77777777" w:rsidR="00CD7375" w:rsidRDefault="00CD7375" w:rsidP="00CD7375">
            <w:pPr>
              <w:pStyle w:val="a7"/>
              <w:numPr>
                <w:ilvl w:val="0"/>
                <w:numId w:val="53"/>
              </w:numPr>
            </w:pPr>
            <w:r>
              <w:rPr>
                <w:rFonts w:hint="eastAsia"/>
              </w:rPr>
              <w:t>手機</w:t>
            </w:r>
          </w:p>
          <w:p w14:paraId="7923F7BD" w14:textId="2974A984" w:rsidR="00CD7375" w:rsidRDefault="0064153E" w:rsidP="0064153E">
            <w:pPr>
              <w:pStyle w:val="a7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6356F5AA" wp14:editId="342F1205">
                  <wp:extent cx="1947600" cy="4139105"/>
                  <wp:effectExtent l="0" t="0" r="0" b="0"/>
                  <wp:docPr id="2459890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98903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600" cy="413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　</w:t>
            </w:r>
            <w:r>
              <w:rPr>
                <w:noProof/>
              </w:rPr>
              <w:drawing>
                <wp:inline distT="0" distB="0" distL="0" distR="0" wp14:anchorId="63317DBD" wp14:editId="507D2A9A">
                  <wp:extent cx="1947600" cy="4139105"/>
                  <wp:effectExtent l="0" t="0" r="0" b="0"/>
                  <wp:docPr id="1788467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4677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600" cy="413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B501B4A" wp14:editId="35AAADE3">
                  <wp:extent cx="1947600" cy="4142746"/>
                  <wp:effectExtent l="0" t="0" r="0" b="0"/>
                  <wp:docPr id="211048300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48300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600" cy="4142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　</w:t>
            </w:r>
            <w:r>
              <w:rPr>
                <w:noProof/>
              </w:rPr>
              <w:drawing>
                <wp:inline distT="0" distB="0" distL="0" distR="0" wp14:anchorId="1116711A" wp14:editId="0B4B261D">
                  <wp:extent cx="1947600" cy="4142746"/>
                  <wp:effectExtent l="0" t="0" r="0" b="0"/>
                  <wp:docPr id="205674233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74233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600" cy="4142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92E16" w14:textId="77777777" w:rsidR="00CD7375" w:rsidRDefault="00CD7375" w:rsidP="00CD7375">
            <w:pPr>
              <w:pStyle w:val="a7"/>
              <w:numPr>
                <w:ilvl w:val="0"/>
                <w:numId w:val="53"/>
              </w:numPr>
            </w:pPr>
            <w:r>
              <w:rPr>
                <w:rFonts w:hint="eastAsia"/>
              </w:rPr>
              <w:t>平板</w:t>
            </w:r>
          </w:p>
          <w:p w14:paraId="4AC15018" w14:textId="26E984A2" w:rsidR="00CD7375" w:rsidRDefault="00DC40C0" w:rsidP="00CD7375">
            <w:pPr>
              <w:pStyle w:val="a7"/>
            </w:pPr>
            <w:r>
              <w:rPr>
                <w:noProof/>
              </w:rPr>
              <w:lastRenderedPageBreak/>
              <w:drawing>
                <wp:inline distT="0" distB="0" distL="0" distR="0" wp14:anchorId="6791F0DF" wp14:editId="64D299CA">
                  <wp:extent cx="4852670" cy="3310255"/>
                  <wp:effectExtent l="0" t="0" r="5080" b="4445"/>
                  <wp:docPr id="939993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9936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C5348" w14:textId="7930F4A0" w:rsidR="00B652E3" w:rsidRDefault="00372E58" w:rsidP="00CD7375">
            <w:pPr>
              <w:pStyle w:val="a7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25A285" wp14:editId="4CD8C705">
                  <wp:extent cx="4852670" cy="3602355"/>
                  <wp:effectExtent l="0" t="0" r="5080" b="0"/>
                  <wp:docPr id="13551298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12984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360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CBA46" w14:textId="58A1AF4F" w:rsidR="00B652E3" w:rsidRDefault="00315318" w:rsidP="00CD7375">
            <w:pPr>
              <w:pStyle w:val="a7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CF40EA" wp14:editId="22FA3B55">
                  <wp:extent cx="4852670" cy="3608070"/>
                  <wp:effectExtent l="0" t="0" r="5080" b="0"/>
                  <wp:docPr id="5847466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74667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360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4EF91" w14:textId="5DE2EDBC" w:rsidR="00B652E3" w:rsidRPr="008937A4" w:rsidRDefault="00DC40C0" w:rsidP="00CD7375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65C72714" wp14:editId="243305AE">
                  <wp:extent cx="4852670" cy="3503295"/>
                  <wp:effectExtent l="0" t="0" r="5080" b="1905"/>
                  <wp:docPr id="2831611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16111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350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EAC15D" w14:textId="33F588AC" w:rsidR="00960E58" w:rsidRDefault="00D73AA4" w:rsidP="00B652E3">
      <w:pPr>
        <w:pStyle w:val="3"/>
      </w:pPr>
      <w:bookmarkStart w:id="2" w:name="_Toc215577150"/>
      <w:r>
        <w:rPr>
          <w:rFonts w:hint="eastAsia"/>
        </w:rPr>
        <w:lastRenderedPageBreak/>
        <w:t>前台檢索</w:t>
      </w:r>
      <w:bookmarkEnd w:id="2"/>
    </w:p>
    <w:tbl>
      <w:tblPr>
        <w:tblStyle w:val="a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1"/>
        <w:gridCol w:w="2121"/>
        <w:gridCol w:w="2265"/>
        <w:gridCol w:w="1985"/>
        <w:gridCol w:w="1487"/>
      </w:tblGrid>
      <w:tr w:rsidR="00B652E3" w:rsidRPr="00BC415A" w14:paraId="64509EF8" w14:textId="77777777" w:rsidTr="001337B8">
        <w:tc>
          <w:tcPr>
            <w:tcW w:w="1411" w:type="dxa"/>
          </w:tcPr>
          <w:p w14:paraId="745315A1" w14:textId="77777777" w:rsidR="00B652E3" w:rsidRPr="00BC415A" w:rsidRDefault="00B652E3" w:rsidP="001337B8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個案編號</w:t>
            </w:r>
          </w:p>
        </w:tc>
        <w:tc>
          <w:tcPr>
            <w:tcW w:w="2121" w:type="dxa"/>
          </w:tcPr>
          <w:p w14:paraId="3271AFA2" w14:textId="77777777" w:rsidR="00B652E3" w:rsidRPr="00BC415A" w:rsidRDefault="00B652E3" w:rsidP="001337B8">
            <w:pPr>
              <w:pStyle w:val="a7"/>
              <w:numPr>
                <w:ilvl w:val="0"/>
                <w:numId w:val="16"/>
              </w:numPr>
            </w:pPr>
          </w:p>
        </w:tc>
        <w:tc>
          <w:tcPr>
            <w:tcW w:w="2265" w:type="dxa"/>
          </w:tcPr>
          <w:p w14:paraId="4E6BB44A" w14:textId="77777777" w:rsidR="00B652E3" w:rsidRPr="00BC415A" w:rsidRDefault="00B652E3" w:rsidP="001337B8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個案名稱</w:t>
            </w:r>
          </w:p>
        </w:tc>
        <w:tc>
          <w:tcPr>
            <w:tcW w:w="3472" w:type="dxa"/>
            <w:gridSpan w:val="2"/>
          </w:tcPr>
          <w:p w14:paraId="14F05DF1" w14:textId="40A23886" w:rsidR="00B652E3" w:rsidRPr="00BC415A" w:rsidRDefault="00B652E3" w:rsidP="001337B8">
            <w:pPr>
              <w:pStyle w:val="a7"/>
            </w:pPr>
            <w:r w:rsidRPr="00AE0751">
              <w:rPr>
                <w:rFonts w:hint="eastAsia"/>
              </w:rPr>
              <w:t>前</w:t>
            </w:r>
            <w:r w:rsidR="00D73AA4">
              <w:rPr>
                <w:rFonts w:hint="eastAsia"/>
              </w:rPr>
              <w:t>台檢索</w:t>
            </w:r>
          </w:p>
        </w:tc>
      </w:tr>
      <w:tr w:rsidR="00B652E3" w:rsidRPr="00BC415A" w14:paraId="6587631E" w14:textId="77777777" w:rsidTr="001337B8">
        <w:tc>
          <w:tcPr>
            <w:tcW w:w="1411" w:type="dxa"/>
          </w:tcPr>
          <w:p w14:paraId="03EF87AF" w14:textId="77777777" w:rsidR="00B652E3" w:rsidRPr="00BC415A" w:rsidRDefault="00B652E3" w:rsidP="001337B8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測試目標</w:t>
            </w:r>
          </w:p>
        </w:tc>
        <w:tc>
          <w:tcPr>
            <w:tcW w:w="7858" w:type="dxa"/>
            <w:gridSpan w:val="4"/>
          </w:tcPr>
          <w:p w14:paraId="1734F428" w14:textId="1B3954FA" w:rsidR="00B652E3" w:rsidRPr="00BC415A" w:rsidRDefault="0078010B" w:rsidP="001337B8">
            <w:pPr>
              <w:pStyle w:val="a7"/>
            </w:pPr>
            <w:r w:rsidRPr="00BC415A">
              <w:rPr>
                <w:rFonts w:hint="eastAsia"/>
              </w:rPr>
              <w:t>關鍵字查詢</w:t>
            </w:r>
            <w:r>
              <w:rPr>
                <w:rFonts w:hint="eastAsia"/>
              </w:rPr>
              <w:t>與檢索驗證機制</w:t>
            </w:r>
          </w:p>
        </w:tc>
      </w:tr>
      <w:tr w:rsidR="00B652E3" w:rsidRPr="00BC415A" w14:paraId="7625698B" w14:textId="77777777" w:rsidTr="001337B8">
        <w:tc>
          <w:tcPr>
            <w:tcW w:w="1411" w:type="dxa"/>
          </w:tcPr>
          <w:p w14:paraId="15F265C5" w14:textId="77777777" w:rsidR="00B652E3" w:rsidRPr="00BC415A" w:rsidRDefault="00B652E3" w:rsidP="001337B8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項目序</w:t>
            </w:r>
          </w:p>
        </w:tc>
        <w:tc>
          <w:tcPr>
            <w:tcW w:w="2121" w:type="dxa"/>
          </w:tcPr>
          <w:p w14:paraId="0F36F150" w14:textId="77777777" w:rsidR="00B652E3" w:rsidRPr="00BC415A" w:rsidRDefault="00B652E3" w:rsidP="001337B8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測試項目</w:t>
            </w:r>
          </w:p>
        </w:tc>
        <w:tc>
          <w:tcPr>
            <w:tcW w:w="2265" w:type="dxa"/>
          </w:tcPr>
          <w:p w14:paraId="49D44D20" w14:textId="77777777" w:rsidR="00B652E3" w:rsidRPr="00BC415A" w:rsidRDefault="00B652E3" w:rsidP="001337B8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操作步驟</w:t>
            </w:r>
          </w:p>
        </w:tc>
        <w:tc>
          <w:tcPr>
            <w:tcW w:w="1985" w:type="dxa"/>
          </w:tcPr>
          <w:p w14:paraId="709F8DE7" w14:textId="77777777" w:rsidR="00B652E3" w:rsidRPr="00BC415A" w:rsidRDefault="00B652E3" w:rsidP="001337B8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預期結果</w:t>
            </w:r>
          </w:p>
        </w:tc>
        <w:tc>
          <w:tcPr>
            <w:tcW w:w="1487" w:type="dxa"/>
          </w:tcPr>
          <w:p w14:paraId="3413C97C" w14:textId="77777777" w:rsidR="00B652E3" w:rsidRPr="00BC415A" w:rsidRDefault="00B652E3" w:rsidP="001337B8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t>測試結果</w:t>
            </w:r>
          </w:p>
        </w:tc>
      </w:tr>
      <w:tr w:rsidR="00413E07" w:rsidRPr="00BC415A" w14:paraId="6FD284A3" w14:textId="77777777" w:rsidTr="001337B8">
        <w:tc>
          <w:tcPr>
            <w:tcW w:w="1411" w:type="dxa"/>
          </w:tcPr>
          <w:p w14:paraId="144EEEFD" w14:textId="77777777" w:rsidR="00413E07" w:rsidRPr="00BC415A" w:rsidRDefault="00413E07" w:rsidP="00413E07">
            <w:pPr>
              <w:pStyle w:val="a7"/>
              <w:numPr>
                <w:ilvl w:val="0"/>
                <w:numId w:val="54"/>
              </w:numPr>
            </w:pPr>
          </w:p>
        </w:tc>
        <w:tc>
          <w:tcPr>
            <w:tcW w:w="2121" w:type="dxa"/>
          </w:tcPr>
          <w:p w14:paraId="33330C32" w14:textId="321A1093" w:rsidR="00413E07" w:rsidRPr="00BC415A" w:rsidRDefault="00413E07" w:rsidP="00413E07">
            <w:pPr>
              <w:pStyle w:val="a7"/>
            </w:pPr>
            <w:r w:rsidRPr="00BC415A">
              <w:rPr>
                <w:rFonts w:hint="eastAsia"/>
              </w:rPr>
              <w:t>關鍵字查詢</w:t>
            </w:r>
          </w:p>
        </w:tc>
        <w:tc>
          <w:tcPr>
            <w:tcW w:w="2265" w:type="dxa"/>
          </w:tcPr>
          <w:p w14:paraId="48679B0D" w14:textId="3B3D0D65" w:rsidR="00413E07" w:rsidRPr="00BC415A" w:rsidRDefault="00413E07" w:rsidP="00413E07">
            <w:pPr>
              <w:pStyle w:val="a7"/>
            </w:pPr>
            <w:r w:rsidRPr="00BC415A">
              <w:rPr>
                <w:rFonts w:hint="eastAsia"/>
              </w:rPr>
              <w:t>輸入「</w:t>
            </w:r>
            <w:r w:rsidRPr="00413E07">
              <w:t>南方資料館</w:t>
            </w:r>
            <w:r w:rsidRPr="00BC415A">
              <w:rPr>
                <w:rFonts w:hint="eastAsia"/>
              </w:rPr>
              <w:t>」關鍵字</w:t>
            </w:r>
          </w:p>
        </w:tc>
        <w:tc>
          <w:tcPr>
            <w:tcW w:w="1985" w:type="dxa"/>
          </w:tcPr>
          <w:p w14:paraId="49B4271A" w14:textId="024BAAC5" w:rsidR="00413E07" w:rsidRPr="00BC415A" w:rsidRDefault="00413E07" w:rsidP="00413E07">
            <w:pPr>
              <w:pStyle w:val="a7"/>
              <w:jc w:val="left"/>
            </w:pPr>
            <w:r>
              <w:rPr>
                <w:rFonts w:hint="eastAsia"/>
              </w:rPr>
              <w:t>成功查詢資料</w:t>
            </w:r>
          </w:p>
        </w:tc>
        <w:tc>
          <w:tcPr>
            <w:tcW w:w="1487" w:type="dxa"/>
          </w:tcPr>
          <w:p w14:paraId="1F4CE112" w14:textId="77777777" w:rsidR="00413E07" w:rsidRPr="00BC415A" w:rsidRDefault="00413E07" w:rsidP="00413E07">
            <w:pPr>
              <w:pStyle w:val="a7"/>
            </w:pPr>
            <w:r w:rsidRPr="00BC415A">
              <w:rPr>
                <w:rFonts w:hint="eastAsia"/>
              </w:rPr>
              <w:t>■通過</w:t>
            </w:r>
          </w:p>
          <w:p w14:paraId="63633419" w14:textId="77777777" w:rsidR="00413E07" w:rsidRPr="00BC415A" w:rsidRDefault="00413E07" w:rsidP="00413E07">
            <w:pPr>
              <w:pStyle w:val="a7"/>
            </w:pPr>
            <w:r w:rsidRPr="00BC415A">
              <w:rPr>
                <w:rFonts w:hint="eastAsia"/>
              </w:rPr>
              <w:t>□失敗</w:t>
            </w:r>
          </w:p>
        </w:tc>
      </w:tr>
      <w:tr w:rsidR="00B652E3" w:rsidRPr="00BC415A" w14:paraId="3F16EE1F" w14:textId="77777777" w:rsidTr="001337B8">
        <w:tc>
          <w:tcPr>
            <w:tcW w:w="1411" w:type="dxa"/>
          </w:tcPr>
          <w:p w14:paraId="7A374E15" w14:textId="77777777" w:rsidR="00B652E3" w:rsidRPr="00BC415A" w:rsidRDefault="00B652E3" w:rsidP="00D73AA4">
            <w:pPr>
              <w:pStyle w:val="a7"/>
              <w:numPr>
                <w:ilvl w:val="0"/>
                <w:numId w:val="54"/>
              </w:numPr>
            </w:pPr>
          </w:p>
        </w:tc>
        <w:tc>
          <w:tcPr>
            <w:tcW w:w="2121" w:type="dxa"/>
          </w:tcPr>
          <w:p w14:paraId="36BB78FC" w14:textId="38E4A4C7" w:rsidR="00B652E3" w:rsidRDefault="00D73AA4" w:rsidP="001337B8">
            <w:pPr>
              <w:pStyle w:val="a7"/>
            </w:pPr>
            <w:r>
              <w:rPr>
                <w:rFonts w:hint="eastAsia"/>
              </w:rPr>
              <w:t>檢索驗證機制</w:t>
            </w:r>
          </w:p>
        </w:tc>
        <w:tc>
          <w:tcPr>
            <w:tcW w:w="2265" w:type="dxa"/>
          </w:tcPr>
          <w:p w14:paraId="511D310A" w14:textId="38C5594B" w:rsidR="00B652E3" w:rsidRDefault="00D73AA4" w:rsidP="001337B8">
            <w:pPr>
              <w:pStyle w:val="a7"/>
              <w:rPr>
                <w:rStyle w:val="-1"/>
              </w:rPr>
            </w:pPr>
            <w:r w:rsidRPr="00D73AA4">
              <w:rPr>
                <w:rStyle w:val="-1"/>
                <w:rFonts w:hint="eastAsia"/>
              </w:rPr>
              <w:t>單一</w:t>
            </w:r>
            <w:r w:rsidRPr="00D73AA4">
              <w:rPr>
                <w:rStyle w:val="-1"/>
                <w:rFonts w:hint="eastAsia"/>
              </w:rPr>
              <w:t>IP</w:t>
            </w:r>
            <w:r w:rsidRPr="00D73AA4">
              <w:rPr>
                <w:rStyle w:val="-1"/>
                <w:rFonts w:hint="eastAsia"/>
              </w:rPr>
              <w:t>於一定時</w:t>
            </w:r>
            <w:r w:rsidRPr="00D73AA4">
              <w:rPr>
                <w:rStyle w:val="-1"/>
                <w:rFonts w:hint="eastAsia"/>
              </w:rPr>
              <w:lastRenderedPageBreak/>
              <w:t>間內進行大量檢索</w:t>
            </w:r>
          </w:p>
        </w:tc>
        <w:tc>
          <w:tcPr>
            <w:tcW w:w="1985" w:type="dxa"/>
          </w:tcPr>
          <w:p w14:paraId="67EF3023" w14:textId="679E1655" w:rsidR="00B652E3" w:rsidRDefault="00413E07" w:rsidP="001337B8">
            <w:pPr>
              <w:pStyle w:val="a7"/>
              <w:jc w:val="left"/>
            </w:pPr>
            <w:r>
              <w:rPr>
                <w:rFonts w:hint="eastAsia"/>
              </w:rPr>
              <w:lastRenderedPageBreak/>
              <w:t>顯示安全驗證</w:t>
            </w:r>
            <w:r w:rsidR="007C0CEE">
              <w:rPr>
                <w:rFonts w:hint="eastAsia"/>
              </w:rPr>
              <w:lastRenderedPageBreak/>
              <w:t>功能</w:t>
            </w:r>
          </w:p>
        </w:tc>
        <w:tc>
          <w:tcPr>
            <w:tcW w:w="1487" w:type="dxa"/>
          </w:tcPr>
          <w:p w14:paraId="5E1690F2" w14:textId="77777777" w:rsidR="00B652E3" w:rsidRPr="00BC415A" w:rsidRDefault="00B652E3" w:rsidP="001337B8">
            <w:pPr>
              <w:pStyle w:val="a7"/>
            </w:pPr>
            <w:r w:rsidRPr="00BC415A">
              <w:rPr>
                <w:rFonts w:hint="eastAsia"/>
              </w:rPr>
              <w:lastRenderedPageBreak/>
              <w:t>■通過</w:t>
            </w:r>
          </w:p>
          <w:p w14:paraId="22C372C6" w14:textId="77777777" w:rsidR="00B652E3" w:rsidRPr="00BC415A" w:rsidRDefault="00B652E3" w:rsidP="001337B8">
            <w:pPr>
              <w:pStyle w:val="a7"/>
            </w:pPr>
            <w:r w:rsidRPr="00BC415A">
              <w:rPr>
                <w:rFonts w:hint="eastAsia"/>
              </w:rPr>
              <w:lastRenderedPageBreak/>
              <w:t>□失敗</w:t>
            </w:r>
          </w:p>
        </w:tc>
      </w:tr>
      <w:tr w:rsidR="00B652E3" w:rsidRPr="00BC415A" w14:paraId="441B8027" w14:textId="77777777" w:rsidTr="001337B8">
        <w:tc>
          <w:tcPr>
            <w:tcW w:w="1411" w:type="dxa"/>
          </w:tcPr>
          <w:p w14:paraId="27E14DD0" w14:textId="77777777" w:rsidR="00B652E3" w:rsidRPr="00BC415A" w:rsidRDefault="00B652E3" w:rsidP="001337B8">
            <w:pPr>
              <w:pStyle w:val="a7"/>
              <w:rPr>
                <w:b/>
              </w:rPr>
            </w:pPr>
            <w:r w:rsidRPr="00BC415A">
              <w:rPr>
                <w:rFonts w:hint="eastAsia"/>
                <w:b/>
              </w:rPr>
              <w:lastRenderedPageBreak/>
              <w:t>測試紀錄</w:t>
            </w:r>
          </w:p>
        </w:tc>
        <w:tc>
          <w:tcPr>
            <w:tcW w:w="7858" w:type="dxa"/>
            <w:gridSpan w:val="4"/>
          </w:tcPr>
          <w:p w14:paraId="5A4618A5" w14:textId="3E35EE64" w:rsidR="0003123E" w:rsidRDefault="00D73AA4" w:rsidP="0003123E">
            <w:pPr>
              <w:pStyle w:val="a7"/>
              <w:numPr>
                <w:ilvl w:val="0"/>
                <w:numId w:val="55"/>
              </w:numPr>
            </w:pPr>
            <w:r w:rsidRPr="00D73AA4">
              <w:rPr>
                <w:rFonts w:hint="eastAsia"/>
              </w:rPr>
              <w:t>將臺灣研究古籍資料併入臺灣史檔案資源系統，並同步調整前台檢索機制</w:t>
            </w:r>
          </w:p>
          <w:p w14:paraId="4CED1E01" w14:textId="7E729BC8" w:rsidR="00413E07" w:rsidRDefault="00392C48" w:rsidP="00413E0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0DCF3CD9" wp14:editId="625E079A">
                  <wp:extent cx="4852670" cy="5370830"/>
                  <wp:effectExtent l="0" t="0" r="5080" b="1270"/>
                  <wp:docPr id="9872966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29668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537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5EB46" w14:textId="2DBD3F93" w:rsidR="00392C48" w:rsidRDefault="00392C48" w:rsidP="00413E07">
            <w:pPr>
              <w:pStyle w:val="a7"/>
            </w:pPr>
            <w:r>
              <w:rPr>
                <w:noProof/>
              </w:rPr>
              <w:lastRenderedPageBreak/>
              <w:drawing>
                <wp:inline distT="0" distB="0" distL="0" distR="0" wp14:anchorId="503CC8A9" wp14:editId="46EAE891">
                  <wp:extent cx="4852670" cy="5400040"/>
                  <wp:effectExtent l="0" t="0" r="5080" b="0"/>
                  <wp:docPr id="11012496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24962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540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923EF" w14:textId="180EE539" w:rsidR="00B652E3" w:rsidRDefault="00D73AA4" w:rsidP="00D73AA4">
            <w:pPr>
              <w:pStyle w:val="a7"/>
              <w:numPr>
                <w:ilvl w:val="0"/>
                <w:numId w:val="55"/>
              </w:numPr>
            </w:pPr>
            <w:r w:rsidRPr="00D73AA4">
              <w:rPr>
                <w:rStyle w:val="-1"/>
                <w:rFonts w:hint="eastAsia"/>
              </w:rPr>
              <w:t>單一</w:t>
            </w:r>
            <w:r w:rsidRPr="00D73AA4">
              <w:rPr>
                <w:rStyle w:val="-1"/>
                <w:rFonts w:hint="eastAsia"/>
              </w:rPr>
              <w:t>IP</w:t>
            </w:r>
            <w:r w:rsidRPr="00D73AA4">
              <w:rPr>
                <w:rStyle w:val="-1"/>
                <w:rFonts w:hint="eastAsia"/>
              </w:rPr>
              <w:t>於一定時間內進行大量檢索</w:t>
            </w:r>
            <w:r>
              <w:rPr>
                <w:rStyle w:val="-1"/>
                <w:rFonts w:hint="eastAsia"/>
              </w:rPr>
              <w:t>，須完成驗證已繼續檢視網頁</w:t>
            </w:r>
          </w:p>
          <w:p w14:paraId="7D446675" w14:textId="77777777" w:rsidR="00B652E3" w:rsidRPr="008937A4" w:rsidRDefault="00B652E3" w:rsidP="001337B8">
            <w:pPr>
              <w:pStyle w:val="a7"/>
            </w:pPr>
            <w:r w:rsidRPr="00B652E3">
              <w:rPr>
                <w:noProof/>
              </w:rPr>
              <w:drawing>
                <wp:inline distT="0" distB="0" distL="0" distR="0" wp14:anchorId="19A9B94B" wp14:editId="1F362786">
                  <wp:extent cx="4852670" cy="3222625"/>
                  <wp:effectExtent l="0" t="0" r="5080" b="0"/>
                  <wp:docPr id="10587324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39084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38C46" w14:textId="77777777" w:rsidR="0072741A" w:rsidRPr="00BC415A" w:rsidRDefault="0072741A" w:rsidP="00515AAC">
      <w:pPr>
        <w:pStyle w:val="2"/>
        <w:numPr>
          <w:ilvl w:val="0"/>
          <w:numId w:val="0"/>
        </w:numPr>
        <w:rPr>
          <w:rFonts w:hint="eastAsia"/>
        </w:rPr>
      </w:pPr>
    </w:p>
    <w:sectPr w:rsidR="0072741A" w:rsidRPr="00BC415A" w:rsidSect="00246E13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7" w:h="16840" w:code="9"/>
      <w:pgMar w:top="1134" w:right="1247" w:bottom="1134" w:left="1361" w:header="737" w:footer="454" w:gutter="0"/>
      <w:pgNumType w:start="1"/>
      <w:cols w:space="425"/>
      <w:docGrid w:type="linesAndChar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4116D2" w14:textId="77777777" w:rsidR="0001744E" w:rsidRDefault="0001744E">
      <w:r>
        <w:separator/>
      </w:r>
    </w:p>
  </w:endnote>
  <w:endnote w:type="continuationSeparator" w:id="0">
    <w:p w14:paraId="6698D4B1" w14:textId="77777777" w:rsidR="0001744E" w:rsidRDefault="000174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BA6DC8" w14:textId="77777777" w:rsidR="008745D5" w:rsidRDefault="008745D5" w:rsidP="00653F32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1A1270E5" w14:textId="77777777" w:rsidR="008745D5" w:rsidRDefault="008745D5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367EB8" w14:textId="77777777" w:rsidR="008745D5" w:rsidRDefault="008745D5" w:rsidP="00004CC2">
    <w:pPr>
      <w:framePr w:w="452" w:wrap="around" w:vAnchor="text" w:hAnchor="page" w:x="5740" w:y="130"/>
      <w:jc w:val="center"/>
    </w:pPr>
    <w:r>
      <w:fldChar w:fldCharType="begin"/>
    </w:r>
    <w:r>
      <w:instrText xml:space="preserve">PAGE  </w:instrText>
    </w:r>
    <w:r>
      <w:fldChar w:fldCharType="separate"/>
    </w:r>
    <w:r w:rsidR="00470F92">
      <w:rPr>
        <w:noProof/>
      </w:rPr>
      <w:t>17</w:t>
    </w:r>
    <w:r>
      <w:fldChar w:fldCharType="end"/>
    </w:r>
  </w:p>
  <w:p w14:paraId="37A81BAE" w14:textId="61C2FFBD" w:rsidR="008745D5" w:rsidRPr="00653F32" w:rsidRDefault="008745D5" w:rsidP="0044184B">
    <w:pPr>
      <w:spacing w:before="120" w:after="120"/>
      <w:rPr>
        <w:sz w:val="24"/>
      </w:rPr>
    </w:pPr>
    <w:r w:rsidRPr="00CA21E6">
      <w:rPr>
        <w:rFonts w:ascii="標楷體" w:hAnsi="標楷體"/>
        <w:noProof/>
        <w:sz w:val="24"/>
        <w:szCs w:val="24"/>
      </w:rPr>
      <w:drawing>
        <wp:inline distT="0" distB="0" distL="0" distR="0" wp14:anchorId="2F3F490D" wp14:editId="29E25336">
          <wp:extent cx="212725" cy="188900"/>
          <wp:effectExtent l="0" t="0" r="3175" b="1905"/>
          <wp:docPr id="170" name="影像" descr="影像">
            <a:extLst xmlns:a="http://schemas.openxmlformats.org/drawingml/2006/main">
              <a:ext uri="{FF2B5EF4-FFF2-40B4-BE49-F238E27FC236}">
                <a16:creationId xmlns:a16="http://schemas.microsoft.com/office/drawing/2014/main" id="{FF4907E2-4157-1B42-8E35-56BBC0F87E6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影像" descr="影像">
                    <a:extLst>
                      <a:ext uri="{FF2B5EF4-FFF2-40B4-BE49-F238E27FC236}">
                        <a16:creationId xmlns:a16="http://schemas.microsoft.com/office/drawing/2014/main" id="{FF4907E2-4157-1B42-8E35-56BBC0F87E6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/>
                  <a:srcRect t="-5377" r="67417"/>
                  <a:stretch/>
                </pic:blipFill>
                <pic:spPr>
                  <a:xfrm>
                    <a:off x="0" y="0"/>
                    <a:ext cx="215147" cy="1910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965B9A">
      <w:rPr>
        <w:rFonts w:ascii="標楷體" w:hAnsi="標楷體" w:hint="eastAsia"/>
        <w:sz w:val="24"/>
        <w:szCs w:val="24"/>
      </w:rPr>
      <w:t>凌網</w:t>
    </w:r>
    <w:r w:rsidR="00BC415A">
      <w:rPr>
        <w:rFonts w:ascii="標楷體" w:hAnsi="標楷體" w:hint="eastAsia"/>
        <w:sz w:val="24"/>
        <w:szCs w:val="24"/>
      </w:rPr>
      <w:t>資訊</w:t>
    </w:r>
    <w:r w:rsidR="00BC415A" w:rsidRPr="00BC415A">
      <w:rPr>
        <w:sz w:val="24"/>
        <w:szCs w:val="24"/>
      </w:rPr>
      <w:t>www.hyweb.com.tw</w:t>
    </w:r>
    <w:r>
      <w:rPr>
        <w:rFonts w:ascii="標楷體" w:hAnsi="標楷體"/>
        <w:sz w:val="24"/>
        <w:szCs w:val="24"/>
      </w:rPr>
      <w:tab/>
    </w:r>
    <w:r>
      <w:rPr>
        <w:rFonts w:ascii="標楷體" w:hAnsi="標楷體"/>
        <w:sz w:val="24"/>
        <w:szCs w:val="24"/>
      </w:rPr>
      <w:tab/>
    </w:r>
    <w:r>
      <w:rPr>
        <w:rFonts w:ascii="標楷體" w:hAnsi="標楷體" w:hint="eastAsia"/>
        <w:sz w:val="24"/>
        <w:szCs w:val="24"/>
      </w:rPr>
      <w:tab/>
    </w:r>
    <w:r>
      <w:rPr>
        <w:rFonts w:ascii="標楷體" w:hAnsi="標楷體" w:hint="eastAsia"/>
        <w:sz w:val="24"/>
        <w:szCs w:val="24"/>
      </w:rPr>
      <w:tab/>
    </w:r>
    <w:r>
      <w:rPr>
        <w:rFonts w:ascii="標楷體" w:hAnsi="標楷體" w:hint="eastAsia"/>
        <w:sz w:val="24"/>
        <w:szCs w:val="24"/>
      </w:rPr>
      <w:tab/>
      <w:t xml:space="preserve">  </w:t>
    </w:r>
    <w:r w:rsidRPr="00476B86">
      <w:rPr>
        <w:rFonts w:hint="eastAsia"/>
        <w:sz w:val="24"/>
        <w:szCs w:val="24"/>
      </w:rPr>
      <w:t>版權所有</w:t>
    </w:r>
    <w:r>
      <w:rPr>
        <w:rFonts w:cs="Arial" w:hint="eastAsia"/>
        <w:sz w:val="24"/>
        <w:szCs w:val="24"/>
      </w:rPr>
      <w:t xml:space="preserve">© </w:t>
    </w:r>
    <w:r w:rsidRPr="00476B86">
      <w:rPr>
        <w:rFonts w:cs="Arial" w:hint="eastAsia"/>
        <w:sz w:val="24"/>
        <w:szCs w:val="24"/>
      </w:rPr>
      <w:t xml:space="preserve">All Rights </w:t>
    </w:r>
    <w:r w:rsidRPr="00476B86">
      <w:rPr>
        <w:rFonts w:cs="Arial"/>
        <w:sz w:val="24"/>
        <w:szCs w:val="24"/>
      </w:rPr>
      <w:t>Reserved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87D249" w14:textId="7D1249E6" w:rsidR="008745D5" w:rsidRPr="00476B86" w:rsidRDefault="008745D5" w:rsidP="00533F73">
    <w:pPr>
      <w:spacing w:before="120" w:after="120"/>
      <w:rPr>
        <w:rFonts w:ascii="標楷體" w:hAnsi="標楷體" w:cs="Arial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DAC281" w14:textId="77777777" w:rsidR="0001744E" w:rsidRDefault="0001744E">
      <w:r>
        <w:separator/>
      </w:r>
    </w:p>
  </w:footnote>
  <w:footnote w:type="continuationSeparator" w:id="0">
    <w:p w14:paraId="0C368647" w14:textId="77777777" w:rsidR="0001744E" w:rsidRDefault="000174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E27E2" w14:textId="77777777" w:rsidR="00111972" w:rsidRDefault="00111972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D39D80" w14:textId="2FDA9152" w:rsidR="008745D5" w:rsidRPr="002E7F95" w:rsidRDefault="008745D5" w:rsidP="002E7F95">
    <w:pPr>
      <w:jc w:val="right"/>
      <w:rPr>
        <w:sz w:val="20"/>
      </w:rPr>
    </w:pPr>
    <w:r w:rsidRPr="002E7F95">
      <w:rPr>
        <w:rFonts w:hint="eastAsia"/>
        <w:sz w:val="20"/>
      </w:rPr>
      <w:t>『</w:t>
    </w:r>
    <w:r w:rsidR="00A02DD9" w:rsidRPr="00A02DD9">
      <w:rPr>
        <w:rFonts w:hint="eastAsia"/>
        <w:sz w:val="20"/>
      </w:rPr>
      <w:t xml:space="preserve">114 </w:t>
    </w:r>
    <w:r w:rsidR="00A02DD9" w:rsidRPr="00A02DD9">
      <w:rPr>
        <w:rFonts w:hint="eastAsia"/>
        <w:sz w:val="20"/>
      </w:rPr>
      <w:t>年臺灣研究古籍資料庫改版建置採購案</w:t>
    </w:r>
    <w:r>
      <w:rPr>
        <w:rFonts w:hint="eastAsia"/>
        <w:sz w:val="20"/>
      </w:rPr>
      <w:t>』系統測試報告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6F8ED8" w14:textId="25136FA5" w:rsidR="008745D5" w:rsidRPr="00AF73F0" w:rsidRDefault="008745D5" w:rsidP="00C36DCA">
    <w:pPr>
      <w:jc w:val="right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F6734"/>
    <w:multiLevelType w:val="hybridMultilevel"/>
    <w:tmpl w:val="14742B5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32424C2"/>
    <w:multiLevelType w:val="hybridMultilevel"/>
    <w:tmpl w:val="1468357C"/>
    <w:lvl w:ilvl="0" w:tplc="4F6E8C1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52A5604"/>
    <w:multiLevelType w:val="multilevel"/>
    <w:tmpl w:val="B4AE02AC"/>
    <w:name w:val="?"/>
    <w:lvl w:ilvl="0">
      <w:start w:val="1"/>
      <w:numFmt w:val="decimal"/>
      <w:lvlText w:val="%1."/>
      <w:lvlJc w:val="left"/>
      <w:pPr>
        <w:tabs>
          <w:tab w:val="num" w:pos="2475"/>
        </w:tabs>
        <w:ind w:left="2475" w:hanging="360"/>
      </w:pPr>
      <w:rPr>
        <w:rFonts w:hint="default"/>
      </w:rPr>
    </w:lvl>
    <w:lvl w:ilvl="1" w:tentative="1">
      <w:start w:val="1"/>
      <w:numFmt w:val="ideographTraditional"/>
      <w:lvlText w:val="%2、"/>
      <w:lvlJc w:val="left"/>
      <w:pPr>
        <w:tabs>
          <w:tab w:val="num" w:pos="3075"/>
        </w:tabs>
        <w:ind w:left="3075" w:hanging="480"/>
      </w:pPr>
    </w:lvl>
    <w:lvl w:ilvl="2" w:tentative="1">
      <w:start w:val="1"/>
      <w:numFmt w:val="lowerRoman"/>
      <w:lvlText w:val="%3."/>
      <w:lvlJc w:val="right"/>
      <w:pPr>
        <w:tabs>
          <w:tab w:val="num" w:pos="3555"/>
        </w:tabs>
        <w:ind w:left="3555" w:hanging="480"/>
      </w:pPr>
    </w:lvl>
    <w:lvl w:ilvl="3" w:tentative="1">
      <w:start w:val="1"/>
      <w:numFmt w:val="decimal"/>
      <w:lvlText w:val="%4."/>
      <w:lvlJc w:val="left"/>
      <w:pPr>
        <w:tabs>
          <w:tab w:val="num" w:pos="4035"/>
        </w:tabs>
        <w:ind w:left="4035" w:hanging="480"/>
      </w:pPr>
    </w:lvl>
    <w:lvl w:ilvl="4" w:tentative="1">
      <w:start w:val="1"/>
      <w:numFmt w:val="ideographTraditional"/>
      <w:lvlText w:val="%5、"/>
      <w:lvlJc w:val="left"/>
      <w:pPr>
        <w:tabs>
          <w:tab w:val="num" w:pos="4515"/>
        </w:tabs>
        <w:ind w:left="4515" w:hanging="480"/>
      </w:pPr>
    </w:lvl>
    <w:lvl w:ilvl="5" w:tentative="1">
      <w:start w:val="1"/>
      <w:numFmt w:val="lowerRoman"/>
      <w:lvlText w:val="%6."/>
      <w:lvlJc w:val="right"/>
      <w:pPr>
        <w:tabs>
          <w:tab w:val="num" w:pos="4995"/>
        </w:tabs>
        <w:ind w:left="4995" w:hanging="480"/>
      </w:pPr>
    </w:lvl>
    <w:lvl w:ilvl="6" w:tentative="1">
      <w:start w:val="1"/>
      <w:numFmt w:val="decimal"/>
      <w:lvlText w:val="%7."/>
      <w:lvlJc w:val="left"/>
      <w:pPr>
        <w:tabs>
          <w:tab w:val="num" w:pos="5475"/>
        </w:tabs>
        <w:ind w:left="5475" w:hanging="480"/>
      </w:pPr>
    </w:lvl>
    <w:lvl w:ilvl="7" w:tentative="1">
      <w:start w:val="1"/>
      <w:numFmt w:val="ideographTraditional"/>
      <w:lvlText w:val="%8、"/>
      <w:lvlJc w:val="left"/>
      <w:pPr>
        <w:tabs>
          <w:tab w:val="num" w:pos="5955"/>
        </w:tabs>
        <w:ind w:left="5955" w:hanging="480"/>
      </w:pPr>
    </w:lvl>
    <w:lvl w:ilvl="8" w:tentative="1">
      <w:start w:val="1"/>
      <w:numFmt w:val="lowerRoman"/>
      <w:lvlText w:val="%9."/>
      <w:lvlJc w:val="right"/>
      <w:pPr>
        <w:tabs>
          <w:tab w:val="num" w:pos="6435"/>
        </w:tabs>
        <w:ind w:left="6435" w:hanging="480"/>
      </w:pPr>
    </w:lvl>
  </w:abstractNum>
  <w:abstractNum w:abstractNumId="3" w15:restartNumberingAfterBreak="0">
    <w:nsid w:val="05CB70E7"/>
    <w:multiLevelType w:val="hybridMultilevel"/>
    <w:tmpl w:val="757C985C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8072D8A"/>
    <w:multiLevelType w:val="multilevel"/>
    <w:tmpl w:val="5C464B14"/>
    <w:styleLink w:val="a"/>
    <w:lvl w:ilvl="0">
      <w:start w:val="1"/>
      <w:numFmt w:val="bullet"/>
      <w:pStyle w:val="1"/>
      <w:lvlText w:val=""/>
      <w:lvlJc w:val="left"/>
      <w:pPr>
        <w:tabs>
          <w:tab w:val="num" w:pos="1331"/>
        </w:tabs>
        <w:ind w:left="1899" w:hanging="208"/>
      </w:pPr>
      <w:rPr>
        <w:rFonts w:ascii="Wingdings" w:hAnsi="Wingdings" w:hint="default"/>
        <w:sz w:val="28"/>
      </w:rPr>
    </w:lvl>
    <w:lvl w:ilvl="1">
      <w:start w:val="1"/>
      <w:numFmt w:val="bullet"/>
      <w:lvlText w:val=""/>
      <w:lvlJc w:val="left"/>
      <w:pPr>
        <w:tabs>
          <w:tab w:val="num" w:pos="1811"/>
        </w:tabs>
        <w:ind w:left="1811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291"/>
        </w:tabs>
        <w:ind w:left="2291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771"/>
        </w:tabs>
        <w:ind w:left="2771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251"/>
        </w:tabs>
        <w:ind w:left="3251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731"/>
        </w:tabs>
        <w:ind w:left="3731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211"/>
        </w:tabs>
        <w:ind w:left="4211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4691"/>
        </w:tabs>
        <w:ind w:left="4691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171"/>
        </w:tabs>
        <w:ind w:left="5171" w:hanging="480"/>
      </w:pPr>
      <w:rPr>
        <w:rFonts w:ascii="Wingdings" w:hAnsi="Wingdings" w:hint="default"/>
      </w:rPr>
    </w:lvl>
  </w:abstractNum>
  <w:abstractNum w:abstractNumId="5" w15:restartNumberingAfterBreak="0">
    <w:nsid w:val="091B738A"/>
    <w:multiLevelType w:val="hybridMultilevel"/>
    <w:tmpl w:val="1468357C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BDB1302"/>
    <w:multiLevelType w:val="hybridMultilevel"/>
    <w:tmpl w:val="680858D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21D0B5B"/>
    <w:multiLevelType w:val="hybridMultilevel"/>
    <w:tmpl w:val="1468357C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2A041E5"/>
    <w:multiLevelType w:val="hybridMultilevel"/>
    <w:tmpl w:val="1468357C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4937112"/>
    <w:multiLevelType w:val="multilevel"/>
    <w:tmpl w:val="42B8EC76"/>
    <w:lvl w:ilvl="0">
      <w:start w:val="1"/>
      <w:numFmt w:val="ideographLegalTraditional"/>
      <w:pStyle w:val="10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taiwaneseCountingThousand"/>
      <w:pStyle w:val="2"/>
      <w:suff w:val="nothing"/>
      <w:lvlText w:val="%2、"/>
      <w:lvlJc w:val="left"/>
      <w:pPr>
        <w:ind w:left="567" w:hanging="142"/>
      </w:pPr>
      <w:rPr>
        <w:rFonts w:hint="eastAsia"/>
      </w:rPr>
    </w:lvl>
    <w:lvl w:ilvl="2">
      <w:start w:val="1"/>
      <w:numFmt w:val="taiwaneseCountingThousand"/>
      <w:pStyle w:val="3"/>
      <w:suff w:val="nothing"/>
      <w:lvlText w:val="(%3)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pStyle w:val="4"/>
      <w:suff w:val="nothing"/>
      <w:lvlText w:val="%4.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pStyle w:val="5"/>
      <w:suff w:val="nothing"/>
      <w:lvlText w:val="(%5)"/>
      <w:lvlJc w:val="left"/>
      <w:pPr>
        <w:ind w:left="2125" w:hanging="707"/>
      </w:pPr>
      <w:rPr>
        <w:rFonts w:hint="eastAsia"/>
      </w:rPr>
    </w:lvl>
    <w:lvl w:ilvl="5">
      <w:start w:val="1"/>
      <w:numFmt w:val="upperLetter"/>
      <w:pStyle w:val="6"/>
      <w:suff w:val="nothing"/>
      <w:lvlText w:val="%6."/>
      <w:lvlJc w:val="left"/>
      <w:pPr>
        <w:ind w:left="2550" w:hanging="849"/>
      </w:pPr>
      <w:rPr>
        <w:rFonts w:hint="eastAsia"/>
      </w:rPr>
    </w:lvl>
    <w:lvl w:ilvl="6">
      <w:start w:val="1"/>
      <w:numFmt w:val="upperLetter"/>
      <w:pStyle w:val="7"/>
      <w:suff w:val="nothing"/>
      <w:lvlText w:val="(%7)"/>
      <w:lvlJc w:val="left"/>
      <w:pPr>
        <w:ind w:left="2975" w:hanging="990"/>
      </w:pPr>
      <w:rPr>
        <w:rFonts w:hint="eastAsia"/>
      </w:rPr>
    </w:lvl>
    <w:lvl w:ilvl="7">
      <w:start w:val="1"/>
      <w:numFmt w:val="lowerLetter"/>
      <w:pStyle w:val="8"/>
      <w:suff w:val="nothing"/>
      <w:lvlText w:val="%8."/>
      <w:lvlJc w:val="left"/>
      <w:pPr>
        <w:ind w:left="3400" w:hanging="1132"/>
      </w:pPr>
      <w:rPr>
        <w:rFonts w:hint="eastAsia"/>
      </w:rPr>
    </w:lvl>
    <w:lvl w:ilvl="8">
      <w:start w:val="1"/>
      <w:numFmt w:val="lowerLetter"/>
      <w:pStyle w:val="9"/>
      <w:suff w:val="nothing"/>
      <w:lvlText w:val="(%9)"/>
      <w:lvlJc w:val="left"/>
      <w:pPr>
        <w:ind w:left="3825" w:hanging="1273"/>
      </w:pPr>
      <w:rPr>
        <w:rFonts w:hint="eastAsia"/>
      </w:rPr>
    </w:lvl>
  </w:abstractNum>
  <w:abstractNum w:abstractNumId="10" w15:restartNumberingAfterBreak="0">
    <w:nsid w:val="187C7E02"/>
    <w:multiLevelType w:val="multilevel"/>
    <w:tmpl w:val="B65C82CC"/>
    <w:numStyleLink w:val="a0"/>
  </w:abstractNum>
  <w:abstractNum w:abstractNumId="11" w15:restartNumberingAfterBreak="0">
    <w:nsid w:val="1D074646"/>
    <w:multiLevelType w:val="hybridMultilevel"/>
    <w:tmpl w:val="14742B5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2B232F9"/>
    <w:multiLevelType w:val="hybridMultilevel"/>
    <w:tmpl w:val="757C985C"/>
    <w:lvl w:ilvl="0" w:tplc="78C6BADE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22B3557C"/>
    <w:multiLevelType w:val="hybridMultilevel"/>
    <w:tmpl w:val="14742B5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3540F55"/>
    <w:multiLevelType w:val="hybridMultilevel"/>
    <w:tmpl w:val="0E68F2C4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26BF373B"/>
    <w:multiLevelType w:val="hybridMultilevel"/>
    <w:tmpl w:val="70CEE982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29BE24F5"/>
    <w:multiLevelType w:val="hybridMultilevel"/>
    <w:tmpl w:val="14742B5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A4C70EA"/>
    <w:multiLevelType w:val="hybridMultilevel"/>
    <w:tmpl w:val="14742B5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B6D3D36"/>
    <w:multiLevelType w:val="hybridMultilevel"/>
    <w:tmpl w:val="14742B5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DBF4488"/>
    <w:multiLevelType w:val="hybridMultilevel"/>
    <w:tmpl w:val="1C58BDF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EC31F78"/>
    <w:multiLevelType w:val="hybridMultilevel"/>
    <w:tmpl w:val="0E68F2C4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 w15:restartNumberingAfterBreak="0">
    <w:nsid w:val="2FDB184C"/>
    <w:multiLevelType w:val="hybridMultilevel"/>
    <w:tmpl w:val="02665E5A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2650D9D"/>
    <w:multiLevelType w:val="hybridMultilevel"/>
    <w:tmpl w:val="757C985C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" w15:restartNumberingAfterBreak="0">
    <w:nsid w:val="328B31B9"/>
    <w:multiLevelType w:val="hybridMultilevel"/>
    <w:tmpl w:val="757C985C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 w15:restartNumberingAfterBreak="0">
    <w:nsid w:val="350822AA"/>
    <w:multiLevelType w:val="hybridMultilevel"/>
    <w:tmpl w:val="1468357C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79B02B3"/>
    <w:multiLevelType w:val="hybridMultilevel"/>
    <w:tmpl w:val="70CEE982"/>
    <w:lvl w:ilvl="0" w:tplc="78C6BADE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38B41CEC"/>
    <w:multiLevelType w:val="hybridMultilevel"/>
    <w:tmpl w:val="7D86F1E0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3BC5379A"/>
    <w:multiLevelType w:val="hybridMultilevel"/>
    <w:tmpl w:val="1C58BDF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3E8C4602"/>
    <w:multiLevelType w:val="hybridMultilevel"/>
    <w:tmpl w:val="1468357C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3F1E1B7A"/>
    <w:multiLevelType w:val="hybridMultilevel"/>
    <w:tmpl w:val="1468357C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3F572CBD"/>
    <w:multiLevelType w:val="hybridMultilevel"/>
    <w:tmpl w:val="70CEE982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1" w15:restartNumberingAfterBreak="0">
    <w:nsid w:val="41506265"/>
    <w:multiLevelType w:val="hybridMultilevel"/>
    <w:tmpl w:val="14742B5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418248CE"/>
    <w:multiLevelType w:val="hybridMultilevel"/>
    <w:tmpl w:val="1468357C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45522AB2"/>
    <w:multiLevelType w:val="hybridMultilevel"/>
    <w:tmpl w:val="1468357C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4BEC5F78"/>
    <w:multiLevelType w:val="hybridMultilevel"/>
    <w:tmpl w:val="14742B5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4E7C2F72"/>
    <w:multiLevelType w:val="hybridMultilevel"/>
    <w:tmpl w:val="0E68F2C4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6" w15:restartNumberingAfterBreak="0">
    <w:nsid w:val="4F023956"/>
    <w:multiLevelType w:val="hybridMultilevel"/>
    <w:tmpl w:val="14742B5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4FE435CC"/>
    <w:multiLevelType w:val="hybridMultilevel"/>
    <w:tmpl w:val="04580B42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50051FB0"/>
    <w:multiLevelType w:val="hybridMultilevel"/>
    <w:tmpl w:val="14742B5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53040331"/>
    <w:multiLevelType w:val="hybridMultilevel"/>
    <w:tmpl w:val="7CB81196"/>
    <w:lvl w:ilvl="0" w:tplc="78C6BADE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0" w15:restartNumberingAfterBreak="0">
    <w:nsid w:val="53F11001"/>
    <w:multiLevelType w:val="hybridMultilevel"/>
    <w:tmpl w:val="EE14063C"/>
    <w:lvl w:ilvl="0" w:tplc="59F0ADAC">
      <w:start w:val="1"/>
      <w:numFmt w:val="decimal"/>
      <w:lvlText w:val="T- 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5C7F43AB"/>
    <w:multiLevelType w:val="hybridMultilevel"/>
    <w:tmpl w:val="1468357C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5ECB69C3"/>
    <w:multiLevelType w:val="multilevel"/>
    <w:tmpl w:val="5C464B14"/>
    <w:numStyleLink w:val="a"/>
  </w:abstractNum>
  <w:abstractNum w:abstractNumId="43" w15:restartNumberingAfterBreak="0">
    <w:nsid w:val="67881E32"/>
    <w:multiLevelType w:val="hybridMultilevel"/>
    <w:tmpl w:val="1468357C"/>
    <w:lvl w:ilvl="0" w:tplc="4F6E8C1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683B77DA"/>
    <w:multiLevelType w:val="hybridMultilevel"/>
    <w:tmpl w:val="74427ADA"/>
    <w:lvl w:ilvl="0" w:tplc="04090003">
      <w:start w:val="1"/>
      <w:numFmt w:val="bullet"/>
      <w:lvlText w:val=""/>
      <w:lvlJc w:val="left"/>
      <w:pPr>
        <w:ind w:left="146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4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8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6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4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2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05" w:hanging="480"/>
      </w:pPr>
      <w:rPr>
        <w:rFonts w:ascii="Wingdings" w:hAnsi="Wingdings" w:hint="default"/>
      </w:rPr>
    </w:lvl>
  </w:abstractNum>
  <w:abstractNum w:abstractNumId="45" w15:restartNumberingAfterBreak="0">
    <w:nsid w:val="6DC87220"/>
    <w:multiLevelType w:val="hybridMultilevel"/>
    <w:tmpl w:val="2E887F4E"/>
    <w:lvl w:ilvl="0" w:tplc="04090003">
      <w:start w:val="1"/>
      <w:numFmt w:val="bullet"/>
      <w:lvlText w:val=""/>
      <w:lvlJc w:val="left"/>
      <w:pPr>
        <w:ind w:left="146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4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8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6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4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2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05" w:hanging="480"/>
      </w:pPr>
      <w:rPr>
        <w:rFonts w:ascii="Wingdings" w:hAnsi="Wingdings" w:hint="default"/>
      </w:rPr>
    </w:lvl>
  </w:abstractNum>
  <w:abstractNum w:abstractNumId="46" w15:restartNumberingAfterBreak="0">
    <w:nsid w:val="70831B52"/>
    <w:multiLevelType w:val="hybridMultilevel"/>
    <w:tmpl w:val="1468357C"/>
    <w:lvl w:ilvl="0" w:tplc="4F6E8C1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0D205F7"/>
    <w:multiLevelType w:val="hybridMultilevel"/>
    <w:tmpl w:val="1468357C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71256EAC"/>
    <w:multiLevelType w:val="hybridMultilevel"/>
    <w:tmpl w:val="02665E5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712D28BE"/>
    <w:multiLevelType w:val="hybridMultilevel"/>
    <w:tmpl w:val="757C985C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0" w15:restartNumberingAfterBreak="0">
    <w:nsid w:val="71534BAD"/>
    <w:multiLevelType w:val="hybridMultilevel"/>
    <w:tmpl w:val="14742B5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74E53A28"/>
    <w:multiLevelType w:val="multilevel"/>
    <w:tmpl w:val="B65C82CC"/>
    <w:styleLink w:val="a0"/>
    <w:lvl w:ilvl="0">
      <w:start w:val="1"/>
      <w:numFmt w:val="decimal"/>
      <w:pStyle w:val="20"/>
      <w:suff w:val="nothing"/>
      <w:lvlText w:val="%1."/>
      <w:lvlJc w:val="left"/>
      <w:pPr>
        <w:ind w:left="2098" w:firstLine="0"/>
      </w:pPr>
      <w:rPr>
        <w:rFonts w:eastAsia="標楷體" w:hint="eastAsia"/>
        <w:sz w:val="28"/>
      </w:rPr>
    </w:lvl>
    <w:lvl w:ilvl="1">
      <w:start w:val="1"/>
      <w:numFmt w:val="ideographTraditional"/>
      <w:lvlText w:val="%2、"/>
      <w:lvlJc w:val="left"/>
      <w:pPr>
        <w:tabs>
          <w:tab w:val="num" w:pos="2880"/>
        </w:tabs>
        <w:ind w:left="288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3360"/>
        </w:tabs>
        <w:ind w:left="336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3840"/>
        </w:tabs>
        <w:ind w:left="384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tabs>
          <w:tab w:val="num" w:pos="4320"/>
        </w:tabs>
        <w:ind w:left="432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4800"/>
        </w:tabs>
        <w:ind w:left="480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280"/>
        </w:tabs>
        <w:ind w:left="528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tabs>
          <w:tab w:val="num" w:pos="5760"/>
        </w:tabs>
        <w:ind w:left="576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6240"/>
        </w:tabs>
        <w:ind w:left="6240" w:hanging="480"/>
      </w:pPr>
      <w:rPr>
        <w:rFonts w:hint="eastAsia"/>
      </w:rPr>
    </w:lvl>
  </w:abstractNum>
  <w:abstractNum w:abstractNumId="52" w15:restartNumberingAfterBreak="0">
    <w:nsid w:val="755D54A0"/>
    <w:multiLevelType w:val="hybridMultilevel"/>
    <w:tmpl w:val="1C58BDF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76B1333C"/>
    <w:multiLevelType w:val="hybridMultilevel"/>
    <w:tmpl w:val="7CB81196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4" w15:restartNumberingAfterBreak="0">
    <w:nsid w:val="78191A76"/>
    <w:multiLevelType w:val="hybridMultilevel"/>
    <w:tmpl w:val="7D86F1E0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5" w15:restartNumberingAfterBreak="0">
    <w:nsid w:val="7CF62E74"/>
    <w:multiLevelType w:val="hybridMultilevel"/>
    <w:tmpl w:val="757C985C"/>
    <w:lvl w:ilvl="0" w:tplc="FFFFFFFF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6" w15:restartNumberingAfterBreak="0">
    <w:nsid w:val="7EA975DD"/>
    <w:multiLevelType w:val="hybridMultilevel"/>
    <w:tmpl w:val="FE50F794"/>
    <w:lvl w:ilvl="0" w:tplc="4F6E8C1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39338754">
    <w:abstractNumId w:val="9"/>
  </w:num>
  <w:num w:numId="2" w16cid:durableId="144972593">
    <w:abstractNumId w:val="4"/>
  </w:num>
  <w:num w:numId="3" w16cid:durableId="714235876">
    <w:abstractNumId w:val="51"/>
  </w:num>
  <w:num w:numId="4" w16cid:durableId="2018464706">
    <w:abstractNumId w:val="42"/>
  </w:num>
  <w:num w:numId="5" w16cid:durableId="675115718">
    <w:abstractNumId w:val="10"/>
  </w:num>
  <w:num w:numId="6" w16cid:durableId="2034568988">
    <w:abstractNumId w:val="45"/>
  </w:num>
  <w:num w:numId="7" w16cid:durableId="572593099">
    <w:abstractNumId w:val="44"/>
  </w:num>
  <w:num w:numId="8" w16cid:durableId="1267956105">
    <w:abstractNumId w:val="48"/>
  </w:num>
  <w:num w:numId="9" w16cid:durableId="625157663">
    <w:abstractNumId w:val="46"/>
  </w:num>
  <w:num w:numId="10" w16cid:durableId="1727293344">
    <w:abstractNumId w:val="18"/>
  </w:num>
  <w:num w:numId="11" w16cid:durableId="1786656">
    <w:abstractNumId w:val="43"/>
  </w:num>
  <w:num w:numId="12" w16cid:durableId="706369941">
    <w:abstractNumId w:val="6"/>
  </w:num>
  <w:num w:numId="13" w16cid:durableId="228156148">
    <w:abstractNumId w:val="1"/>
  </w:num>
  <w:num w:numId="14" w16cid:durableId="662859204">
    <w:abstractNumId w:val="56"/>
  </w:num>
  <w:num w:numId="15" w16cid:durableId="948507391">
    <w:abstractNumId w:val="38"/>
  </w:num>
  <w:num w:numId="16" w16cid:durableId="1814103187">
    <w:abstractNumId w:val="40"/>
  </w:num>
  <w:num w:numId="17" w16cid:durableId="190726045">
    <w:abstractNumId w:val="25"/>
  </w:num>
  <w:num w:numId="18" w16cid:durableId="2106804391">
    <w:abstractNumId w:val="30"/>
  </w:num>
  <w:num w:numId="19" w16cid:durableId="492064753">
    <w:abstractNumId w:val="15"/>
  </w:num>
  <w:num w:numId="20" w16cid:durableId="1975518680">
    <w:abstractNumId w:val="50"/>
  </w:num>
  <w:num w:numId="21" w16cid:durableId="1176383752">
    <w:abstractNumId w:val="29"/>
  </w:num>
  <w:num w:numId="22" w16cid:durableId="333266663">
    <w:abstractNumId w:val="0"/>
  </w:num>
  <w:num w:numId="23" w16cid:durableId="682631595">
    <w:abstractNumId w:val="11"/>
  </w:num>
  <w:num w:numId="24" w16cid:durableId="1010762978">
    <w:abstractNumId w:val="8"/>
  </w:num>
  <w:num w:numId="25" w16cid:durableId="921835061">
    <w:abstractNumId w:val="34"/>
  </w:num>
  <w:num w:numId="26" w16cid:durableId="262343083">
    <w:abstractNumId w:val="16"/>
  </w:num>
  <w:num w:numId="27" w16cid:durableId="51928330">
    <w:abstractNumId w:val="17"/>
  </w:num>
  <w:num w:numId="28" w16cid:durableId="2065982682">
    <w:abstractNumId w:val="47"/>
  </w:num>
  <w:num w:numId="29" w16cid:durableId="701563688">
    <w:abstractNumId w:val="33"/>
  </w:num>
  <w:num w:numId="30" w16cid:durableId="1182742288">
    <w:abstractNumId w:val="5"/>
  </w:num>
  <w:num w:numId="31" w16cid:durableId="213080108">
    <w:abstractNumId w:val="31"/>
  </w:num>
  <w:num w:numId="32" w16cid:durableId="729184508">
    <w:abstractNumId w:val="12"/>
  </w:num>
  <w:num w:numId="33" w16cid:durableId="804858591">
    <w:abstractNumId w:val="26"/>
  </w:num>
  <w:num w:numId="34" w16cid:durableId="1823498620">
    <w:abstractNumId w:val="20"/>
  </w:num>
  <w:num w:numId="35" w16cid:durableId="1489713166">
    <w:abstractNumId w:val="35"/>
  </w:num>
  <w:num w:numId="36" w16cid:durableId="471992260">
    <w:abstractNumId w:val="24"/>
  </w:num>
  <w:num w:numId="37" w16cid:durableId="1183743823">
    <w:abstractNumId w:val="13"/>
  </w:num>
  <w:num w:numId="38" w16cid:durableId="2117871213">
    <w:abstractNumId w:val="28"/>
  </w:num>
  <w:num w:numId="39" w16cid:durableId="1151140668">
    <w:abstractNumId w:val="23"/>
  </w:num>
  <w:num w:numId="40" w16cid:durableId="1306397631">
    <w:abstractNumId w:val="36"/>
  </w:num>
  <w:num w:numId="41" w16cid:durableId="603732840">
    <w:abstractNumId w:val="3"/>
  </w:num>
  <w:num w:numId="42" w16cid:durableId="1156216560">
    <w:abstractNumId w:val="49"/>
  </w:num>
  <w:num w:numId="43" w16cid:durableId="1120563113">
    <w:abstractNumId w:val="41"/>
  </w:num>
  <w:num w:numId="44" w16cid:durableId="2075615615">
    <w:abstractNumId w:val="22"/>
  </w:num>
  <w:num w:numId="45" w16cid:durableId="1520385979">
    <w:abstractNumId w:val="54"/>
  </w:num>
  <w:num w:numId="46" w16cid:durableId="1090347483">
    <w:abstractNumId w:val="32"/>
  </w:num>
  <w:num w:numId="47" w16cid:durableId="1371497196">
    <w:abstractNumId w:val="7"/>
  </w:num>
  <w:num w:numId="48" w16cid:durableId="1652325363">
    <w:abstractNumId w:val="55"/>
  </w:num>
  <w:num w:numId="49" w16cid:durableId="1783500182">
    <w:abstractNumId w:val="14"/>
  </w:num>
  <w:num w:numId="50" w16cid:durableId="1422605421">
    <w:abstractNumId w:val="19"/>
  </w:num>
  <w:num w:numId="51" w16cid:durableId="266929764">
    <w:abstractNumId w:val="39"/>
  </w:num>
  <w:num w:numId="52" w16cid:durableId="214851078">
    <w:abstractNumId w:val="37"/>
  </w:num>
  <w:num w:numId="53" w16cid:durableId="1224834728">
    <w:abstractNumId w:val="53"/>
  </w:num>
  <w:num w:numId="54" w16cid:durableId="1330018837">
    <w:abstractNumId w:val="21"/>
  </w:num>
  <w:num w:numId="55" w16cid:durableId="1064137505">
    <w:abstractNumId w:val="52"/>
  </w:num>
  <w:num w:numId="56" w16cid:durableId="1385987881">
    <w:abstractNumId w:val="27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bordersDoNotSurroundHeader/>
  <w:bordersDoNotSurroundFooter/>
  <w:hideSpellingErrors/>
  <w:hideGrammaticalErrors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710A"/>
    <w:rsid w:val="00000268"/>
    <w:rsid w:val="0000254A"/>
    <w:rsid w:val="00002D76"/>
    <w:rsid w:val="00003594"/>
    <w:rsid w:val="00003FA6"/>
    <w:rsid w:val="000046CB"/>
    <w:rsid w:val="00004CC2"/>
    <w:rsid w:val="0000573A"/>
    <w:rsid w:val="00005A8B"/>
    <w:rsid w:val="00005C81"/>
    <w:rsid w:val="00005DC9"/>
    <w:rsid w:val="0000665E"/>
    <w:rsid w:val="00007DFD"/>
    <w:rsid w:val="0001050C"/>
    <w:rsid w:val="00010775"/>
    <w:rsid w:val="00010C6D"/>
    <w:rsid w:val="0001167F"/>
    <w:rsid w:val="00011EC5"/>
    <w:rsid w:val="00012B05"/>
    <w:rsid w:val="000137A3"/>
    <w:rsid w:val="00015E13"/>
    <w:rsid w:val="0001744E"/>
    <w:rsid w:val="00017777"/>
    <w:rsid w:val="000206B9"/>
    <w:rsid w:val="0002297D"/>
    <w:rsid w:val="00024201"/>
    <w:rsid w:val="000242F4"/>
    <w:rsid w:val="00025018"/>
    <w:rsid w:val="000272B7"/>
    <w:rsid w:val="0003085F"/>
    <w:rsid w:val="0003123E"/>
    <w:rsid w:val="00032036"/>
    <w:rsid w:val="00032192"/>
    <w:rsid w:val="00033274"/>
    <w:rsid w:val="00033E56"/>
    <w:rsid w:val="00033EC6"/>
    <w:rsid w:val="000357DC"/>
    <w:rsid w:val="000362EF"/>
    <w:rsid w:val="00036E7D"/>
    <w:rsid w:val="00037420"/>
    <w:rsid w:val="000405DC"/>
    <w:rsid w:val="00040DD1"/>
    <w:rsid w:val="00040DDF"/>
    <w:rsid w:val="00040DEC"/>
    <w:rsid w:val="00041520"/>
    <w:rsid w:val="000415FC"/>
    <w:rsid w:val="00041F6C"/>
    <w:rsid w:val="0004259D"/>
    <w:rsid w:val="00045B37"/>
    <w:rsid w:val="00046332"/>
    <w:rsid w:val="00047903"/>
    <w:rsid w:val="00047B64"/>
    <w:rsid w:val="00047C5B"/>
    <w:rsid w:val="000502BC"/>
    <w:rsid w:val="00050707"/>
    <w:rsid w:val="0005168E"/>
    <w:rsid w:val="000536A6"/>
    <w:rsid w:val="00053837"/>
    <w:rsid w:val="000542B5"/>
    <w:rsid w:val="00055360"/>
    <w:rsid w:val="0005536F"/>
    <w:rsid w:val="00055F8F"/>
    <w:rsid w:val="0005652E"/>
    <w:rsid w:val="000570FE"/>
    <w:rsid w:val="0005796C"/>
    <w:rsid w:val="00057A47"/>
    <w:rsid w:val="00057C26"/>
    <w:rsid w:val="00057E6A"/>
    <w:rsid w:val="00061412"/>
    <w:rsid w:val="00061796"/>
    <w:rsid w:val="00061D71"/>
    <w:rsid w:val="000626E2"/>
    <w:rsid w:val="000635E9"/>
    <w:rsid w:val="000639AC"/>
    <w:rsid w:val="0006421A"/>
    <w:rsid w:val="000648AD"/>
    <w:rsid w:val="000652A4"/>
    <w:rsid w:val="000655B5"/>
    <w:rsid w:val="000679A2"/>
    <w:rsid w:val="00067DCF"/>
    <w:rsid w:val="00067FDB"/>
    <w:rsid w:val="0007017D"/>
    <w:rsid w:val="000705FD"/>
    <w:rsid w:val="00070E9C"/>
    <w:rsid w:val="00072DBA"/>
    <w:rsid w:val="00073FD2"/>
    <w:rsid w:val="000742FB"/>
    <w:rsid w:val="00076752"/>
    <w:rsid w:val="00077893"/>
    <w:rsid w:val="00077E1E"/>
    <w:rsid w:val="0008018C"/>
    <w:rsid w:val="00080EAF"/>
    <w:rsid w:val="0008115F"/>
    <w:rsid w:val="00082A9D"/>
    <w:rsid w:val="000851CB"/>
    <w:rsid w:val="000860B2"/>
    <w:rsid w:val="00086390"/>
    <w:rsid w:val="000863D8"/>
    <w:rsid w:val="0008732B"/>
    <w:rsid w:val="0008774C"/>
    <w:rsid w:val="00090876"/>
    <w:rsid w:val="000918B2"/>
    <w:rsid w:val="00092942"/>
    <w:rsid w:val="00093437"/>
    <w:rsid w:val="00093D9E"/>
    <w:rsid w:val="00093F2D"/>
    <w:rsid w:val="00094367"/>
    <w:rsid w:val="00094375"/>
    <w:rsid w:val="00095992"/>
    <w:rsid w:val="000964D2"/>
    <w:rsid w:val="000A10F3"/>
    <w:rsid w:val="000A12B3"/>
    <w:rsid w:val="000A22E0"/>
    <w:rsid w:val="000A4EFF"/>
    <w:rsid w:val="000A53A5"/>
    <w:rsid w:val="000A6E87"/>
    <w:rsid w:val="000A7F12"/>
    <w:rsid w:val="000B090C"/>
    <w:rsid w:val="000B0EFD"/>
    <w:rsid w:val="000B1207"/>
    <w:rsid w:val="000B1975"/>
    <w:rsid w:val="000B2086"/>
    <w:rsid w:val="000B2EAE"/>
    <w:rsid w:val="000B3C4B"/>
    <w:rsid w:val="000B3FE0"/>
    <w:rsid w:val="000B4076"/>
    <w:rsid w:val="000B458B"/>
    <w:rsid w:val="000B46EA"/>
    <w:rsid w:val="000B5177"/>
    <w:rsid w:val="000B653F"/>
    <w:rsid w:val="000B6C06"/>
    <w:rsid w:val="000B7313"/>
    <w:rsid w:val="000B750E"/>
    <w:rsid w:val="000B7756"/>
    <w:rsid w:val="000B779E"/>
    <w:rsid w:val="000C1D73"/>
    <w:rsid w:val="000C1EE4"/>
    <w:rsid w:val="000C2916"/>
    <w:rsid w:val="000C2D9D"/>
    <w:rsid w:val="000C302F"/>
    <w:rsid w:val="000C3C18"/>
    <w:rsid w:val="000C41D9"/>
    <w:rsid w:val="000C50B2"/>
    <w:rsid w:val="000C5F6E"/>
    <w:rsid w:val="000C78AB"/>
    <w:rsid w:val="000C7D39"/>
    <w:rsid w:val="000D10FB"/>
    <w:rsid w:val="000D12FF"/>
    <w:rsid w:val="000D1AF2"/>
    <w:rsid w:val="000D2E4F"/>
    <w:rsid w:val="000D3F5E"/>
    <w:rsid w:val="000D3FD8"/>
    <w:rsid w:val="000D46C3"/>
    <w:rsid w:val="000D4B1B"/>
    <w:rsid w:val="000D50F9"/>
    <w:rsid w:val="000D5A8F"/>
    <w:rsid w:val="000D7AF1"/>
    <w:rsid w:val="000E20D4"/>
    <w:rsid w:val="000E22F6"/>
    <w:rsid w:val="000E28D0"/>
    <w:rsid w:val="000E3264"/>
    <w:rsid w:val="000E391E"/>
    <w:rsid w:val="000E494E"/>
    <w:rsid w:val="000E4B3D"/>
    <w:rsid w:val="000F0809"/>
    <w:rsid w:val="000F1CC2"/>
    <w:rsid w:val="000F3EC8"/>
    <w:rsid w:val="000F4C15"/>
    <w:rsid w:val="000F567C"/>
    <w:rsid w:val="000F60B2"/>
    <w:rsid w:val="000F757E"/>
    <w:rsid w:val="000F76FC"/>
    <w:rsid w:val="0010003D"/>
    <w:rsid w:val="001007CA"/>
    <w:rsid w:val="001016F0"/>
    <w:rsid w:val="00101F03"/>
    <w:rsid w:val="00105018"/>
    <w:rsid w:val="00105DEE"/>
    <w:rsid w:val="00105E5E"/>
    <w:rsid w:val="00106251"/>
    <w:rsid w:val="00106A20"/>
    <w:rsid w:val="00111869"/>
    <w:rsid w:val="00111972"/>
    <w:rsid w:val="001119C0"/>
    <w:rsid w:val="0011268D"/>
    <w:rsid w:val="001131DF"/>
    <w:rsid w:val="001138BF"/>
    <w:rsid w:val="00113D06"/>
    <w:rsid w:val="0011518C"/>
    <w:rsid w:val="00115D57"/>
    <w:rsid w:val="001160F3"/>
    <w:rsid w:val="00116719"/>
    <w:rsid w:val="0011768E"/>
    <w:rsid w:val="00117871"/>
    <w:rsid w:val="0012062B"/>
    <w:rsid w:val="001206C3"/>
    <w:rsid w:val="00120C83"/>
    <w:rsid w:val="00120CDC"/>
    <w:rsid w:val="00120E95"/>
    <w:rsid w:val="001217C8"/>
    <w:rsid w:val="001219A5"/>
    <w:rsid w:val="001220D9"/>
    <w:rsid w:val="001225D4"/>
    <w:rsid w:val="00123276"/>
    <w:rsid w:val="00123626"/>
    <w:rsid w:val="00123E6B"/>
    <w:rsid w:val="0012466B"/>
    <w:rsid w:val="00124678"/>
    <w:rsid w:val="001250E4"/>
    <w:rsid w:val="001256DB"/>
    <w:rsid w:val="00125CCD"/>
    <w:rsid w:val="00126335"/>
    <w:rsid w:val="001302D0"/>
    <w:rsid w:val="00130617"/>
    <w:rsid w:val="00130767"/>
    <w:rsid w:val="00131CF5"/>
    <w:rsid w:val="00131D61"/>
    <w:rsid w:val="0013222F"/>
    <w:rsid w:val="00132DD4"/>
    <w:rsid w:val="00133070"/>
    <w:rsid w:val="001335EC"/>
    <w:rsid w:val="00133B90"/>
    <w:rsid w:val="00134C35"/>
    <w:rsid w:val="001363B3"/>
    <w:rsid w:val="00137511"/>
    <w:rsid w:val="001379D8"/>
    <w:rsid w:val="00140051"/>
    <w:rsid w:val="00141293"/>
    <w:rsid w:val="0014191E"/>
    <w:rsid w:val="001419C1"/>
    <w:rsid w:val="00141B02"/>
    <w:rsid w:val="00141C39"/>
    <w:rsid w:val="00141DFB"/>
    <w:rsid w:val="001422EA"/>
    <w:rsid w:val="001429BC"/>
    <w:rsid w:val="001438F3"/>
    <w:rsid w:val="00144044"/>
    <w:rsid w:val="001440E8"/>
    <w:rsid w:val="00145633"/>
    <w:rsid w:val="0014731E"/>
    <w:rsid w:val="001476E4"/>
    <w:rsid w:val="00151B56"/>
    <w:rsid w:val="0015333C"/>
    <w:rsid w:val="001545BC"/>
    <w:rsid w:val="00154A7E"/>
    <w:rsid w:val="00154BD5"/>
    <w:rsid w:val="001553B9"/>
    <w:rsid w:val="00155BC5"/>
    <w:rsid w:val="00155FDB"/>
    <w:rsid w:val="001565B8"/>
    <w:rsid w:val="001568FA"/>
    <w:rsid w:val="00157FA2"/>
    <w:rsid w:val="00163D52"/>
    <w:rsid w:val="00167152"/>
    <w:rsid w:val="00167DC4"/>
    <w:rsid w:val="00170F67"/>
    <w:rsid w:val="0017193E"/>
    <w:rsid w:val="00171C3F"/>
    <w:rsid w:val="00172024"/>
    <w:rsid w:val="0017240A"/>
    <w:rsid w:val="001725F9"/>
    <w:rsid w:val="00172ABC"/>
    <w:rsid w:val="0017312D"/>
    <w:rsid w:val="0017359E"/>
    <w:rsid w:val="0017379A"/>
    <w:rsid w:val="001742ED"/>
    <w:rsid w:val="00174DDC"/>
    <w:rsid w:val="001774B4"/>
    <w:rsid w:val="0018018D"/>
    <w:rsid w:val="00181803"/>
    <w:rsid w:val="00183FC1"/>
    <w:rsid w:val="0018444B"/>
    <w:rsid w:val="00184BFF"/>
    <w:rsid w:val="00184EE8"/>
    <w:rsid w:val="00185028"/>
    <w:rsid w:val="001858CF"/>
    <w:rsid w:val="00187151"/>
    <w:rsid w:val="00187276"/>
    <w:rsid w:val="00187341"/>
    <w:rsid w:val="00187360"/>
    <w:rsid w:val="00190FA6"/>
    <w:rsid w:val="001914B4"/>
    <w:rsid w:val="0019164B"/>
    <w:rsid w:val="00191CC2"/>
    <w:rsid w:val="001936AB"/>
    <w:rsid w:val="001949A6"/>
    <w:rsid w:val="001952D2"/>
    <w:rsid w:val="00195CE0"/>
    <w:rsid w:val="00195F39"/>
    <w:rsid w:val="0019687B"/>
    <w:rsid w:val="00196D4B"/>
    <w:rsid w:val="00197EB5"/>
    <w:rsid w:val="001A0DDC"/>
    <w:rsid w:val="001A1870"/>
    <w:rsid w:val="001A1C6F"/>
    <w:rsid w:val="001A26ED"/>
    <w:rsid w:val="001A2A06"/>
    <w:rsid w:val="001A44AF"/>
    <w:rsid w:val="001A4A9B"/>
    <w:rsid w:val="001A5276"/>
    <w:rsid w:val="001A54B6"/>
    <w:rsid w:val="001A581D"/>
    <w:rsid w:val="001A5B7A"/>
    <w:rsid w:val="001A5DFD"/>
    <w:rsid w:val="001A6617"/>
    <w:rsid w:val="001A6956"/>
    <w:rsid w:val="001A6C16"/>
    <w:rsid w:val="001A7F7B"/>
    <w:rsid w:val="001B00C5"/>
    <w:rsid w:val="001B06F6"/>
    <w:rsid w:val="001B1BF9"/>
    <w:rsid w:val="001B1FA4"/>
    <w:rsid w:val="001B2C81"/>
    <w:rsid w:val="001B353D"/>
    <w:rsid w:val="001B4835"/>
    <w:rsid w:val="001B4DB9"/>
    <w:rsid w:val="001B4DD1"/>
    <w:rsid w:val="001B52D4"/>
    <w:rsid w:val="001B569A"/>
    <w:rsid w:val="001B588F"/>
    <w:rsid w:val="001B5B74"/>
    <w:rsid w:val="001B5E85"/>
    <w:rsid w:val="001B6021"/>
    <w:rsid w:val="001B770D"/>
    <w:rsid w:val="001C0984"/>
    <w:rsid w:val="001C0FB4"/>
    <w:rsid w:val="001C1E72"/>
    <w:rsid w:val="001C1FA4"/>
    <w:rsid w:val="001C1FF5"/>
    <w:rsid w:val="001C21A7"/>
    <w:rsid w:val="001C2BB2"/>
    <w:rsid w:val="001C330D"/>
    <w:rsid w:val="001C376D"/>
    <w:rsid w:val="001C5AB6"/>
    <w:rsid w:val="001C5B44"/>
    <w:rsid w:val="001C5C11"/>
    <w:rsid w:val="001C66A8"/>
    <w:rsid w:val="001C791A"/>
    <w:rsid w:val="001D1C28"/>
    <w:rsid w:val="001D2DD5"/>
    <w:rsid w:val="001D2FFC"/>
    <w:rsid w:val="001D4155"/>
    <w:rsid w:val="001D53B5"/>
    <w:rsid w:val="001D58A7"/>
    <w:rsid w:val="001D6869"/>
    <w:rsid w:val="001D799A"/>
    <w:rsid w:val="001E0216"/>
    <w:rsid w:val="001E05ED"/>
    <w:rsid w:val="001E2399"/>
    <w:rsid w:val="001E32A8"/>
    <w:rsid w:val="001E3561"/>
    <w:rsid w:val="001E3D5B"/>
    <w:rsid w:val="001E48A0"/>
    <w:rsid w:val="001E5787"/>
    <w:rsid w:val="001E6C9C"/>
    <w:rsid w:val="001E7B79"/>
    <w:rsid w:val="001E7CBD"/>
    <w:rsid w:val="001F0840"/>
    <w:rsid w:val="001F1639"/>
    <w:rsid w:val="001F163D"/>
    <w:rsid w:val="001F1D5E"/>
    <w:rsid w:val="001F24D6"/>
    <w:rsid w:val="001F32C7"/>
    <w:rsid w:val="001F4650"/>
    <w:rsid w:val="001F659F"/>
    <w:rsid w:val="001F7BC1"/>
    <w:rsid w:val="00202868"/>
    <w:rsid w:val="00202D39"/>
    <w:rsid w:val="00202E7B"/>
    <w:rsid w:val="00204254"/>
    <w:rsid w:val="0020516F"/>
    <w:rsid w:val="0020564F"/>
    <w:rsid w:val="002062D1"/>
    <w:rsid w:val="002074E8"/>
    <w:rsid w:val="0020774C"/>
    <w:rsid w:val="00211904"/>
    <w:rsid w:val="00211A64"/>
    <w:rsid w:val="00212616"/>
    <w:rsid w:val="00212EF4"/>
    <w:rsid w:val="00212FC5"/>
    <w:rsid w:val="00214478"/>
    <w:rsid w:val="00214A45"/>
    <w:rsid w:val="00214E6C"/>
    <w:rsid w:val="002153E2"/>
    <w:rsid w:val="0021556B"/>
    <w:rsid w:val="00217556"/>
    <w:rsid w:val="0021760F"/>
    <w:rsid w:val="00217C27"/>
    <w:rsid w:val="00221C1E"/>
    <w:rsid w:val="00221C87"/>
    <w:rsid w:val="00224768"/>
    <w:rsid w:val="00224D81"/>
    <w:rsid w:val="002250C3"/>
    <w:rsid w:val="00225ADB"/>
    <w:rsid w:val="002262C8"/>
    <w:rsid w:val="002263EE"/>
    <w:rsid w:val="002303C8"/>
    <w:rsid w:val="002310B4"/>
    <w:rsid w:val="00232500"/>
    <w:rsid w:val="00232F3F"/>
    <w:rsid w:val="00234C7C"/>
    <w:rsid w:val="0024034A"/>
    <w:rsid w:val="002410A9"/>
    <w:rsid w:val="002443D3"/>
    <w:rsid w:val="0024662F"/>
    <w:rsid w:val="00246E13"/>
    <w:rsid w:val="002471BE"/>
    <w:rsid w:val="00247433"/>
    <w:rsid w:val="00247591"/>
    <w:rsid w:val="00247791"/>
    <w:rsid w:val="00250602"/>
    <w:rsid w:val="0025094D"/>
    <w:rsid w:val="002509EE"/>
    <w:rsid w:val="00250A8A"/>
    <w:rsid w:val="00250C25"/>
    <w:rsid w:val="00252619"/>
    <w:rsid w:val="00255524"/>
    <w:rsid w:val="00256393"/>
    <w:rsid w:val="00256710"/>
    <w:rsid w:val="002606CB"/>
    <w:rsid w:val="002610DE"/>
    <w:rsid w:val="00261A49"/>
    <w:rsid w:val="00261CD7"/>
    <w:rsid w:val="00262D20"/>
    <w:rsid w:val="00262D30"/>
    <w:rsid w:val="002634B5"/>
    <w:rsid w:val="00263B3A"/>
    <w:rsid w:val="00264747"/>
    <w:rsid w:val="00264813"/>
    <w:rsid w:val="00265AA0"/>
    <w:rsid w:val="00266683"/>
    <w:rsid w:val="00266C02"/>
    <w:rsid w:val="00266D19"/>
    <w:rsid w:val="00272863"/>
    <w:rsid w:val="00272D40"/>
    <w:rsid w:val="00272E2E"/>
    <w:rsid w:val="002738BF"/>
    <w:rsid w:val="002754DA"/>
    <w:rsid w:val="00275BC6"/>
    <w:rsid w:val="00276199"/>
    <w:rsid w:val="00277A71"/>
    <w:rsid w:val="00280602"/>
    <w:rsid w:val="00280637"/>
    <w:rsid w:val="002806B4"/>
    <w:rsid w:val="0028135D"/>
    <w:rsid w:val="00281B19"/>
    <w:rsid w:val="00283B66"/>
    <w:rsid w:val="00283F03"/>
    <w:rsid w:val="00284DDB"/>
    <w:rsid w:val="0028518B"/>
    <w:rsid w:val="00286B41"/>
    <w:rsid w:val="00286C17"/>
    <w:rsid w:val="00290C40"/>
    <w:rsid w:val="00290F7C"/>
    <w:rsid w:val="00291D76"/>
    <w:rsid w:val="002921FE"/>
    <w:rsid w:val="00293C21"/>
    <w:rsid w:val="00294272"/>
    <w:rsid w:val="002A02AB"/>
    <w:rsid w:val="002A0789"/>
    <w:rsid w:val="002A1FED"/>
    <w:rsid w:val="002A2530"/>
    <w:rsid w:val="002A297F"/>
    <w:rsid w:val="002A2ACC"/>
    <w:rsid w:val="002A2DAA"/>
    <w:rsid w:val="002A45A2"/>
    <w:rsid w:val="002A5471"/>
    <w:rsid w:val="002A6553"/>
    <w:rsid w:val="002A72F4"/>
    <w:rsid w:val="002B0E70"/>
    <w:rsid w:val="002B1298"/>
    <w:rsid w:val="002B3787"/>
    <w:rsid w:val="002B3FC7"/>
    <w:rsid w:val="002B4131"/>
    <w:rsid w:val="002B4540"/>
    <w:rsid w:val="002B4F34"/>
    <w:rsid w:val="002B6102"/>
    <w:rsid w:val="002B6699"/>
    <w:rsid w:val="002B6864"/>
    <w:rsid w:val="002B710E"/>
    <w:rsid w:val="002B7F84"/>
    <w:rsid w:val="002C04DD"/>
    <w:rsid w:val="002C0D78"/>
    <w:rsid w:val="002C1B8A"/>
    <w:rsid w:val="002C1EE3"/>
    <w:rsid w:val="002C3D5E"/>
    <w:rsid w:val="002C43FD"/>
    <w:rsid w:val="002C653E"/>
    <w:rsid w:val="002C6C91"/>
    <w:rsid w:val="002C7224"/>
    <w:rsid w:val="002C722D"/>
    <w:rsid w:val="002C745A"/>
    <w:rsid w:val="002D032E"/>
    <w:rsid w:val="002D0F37"/>
    <w:rsid w:val="002D258F"/>
    <w:rsid w:val="002D2DD5"/>
    <w:rsid w:val="002D4567"/>
    <w:rsid w:val="002D45D4"/>
    <w:rsid w:val="002D5736"/>
    <w:rsid w:val="002D7169"/>
    <w:rsid w:val="002E01A5"/>
    <w:rsid w:val="002E0608"/>
    <w:rsid w:val="002E125C"/>
    <w:rsid w:val="002E1420"/>
    <w:rsid w:val="002E15DC"/>
    <w:rsid w:val="002E2931"/>
    <w:rsid w:val="002E3CB4"/>
    <w:rsid w:val="002E4B54"/>
    <w:rsid w:val="002E5FDE"/>
    <w:rsid w:val="002E696B"/>
    <w:rsid w:val="002E73BD"/>
    <w:rsid w:val="002E7AB1"/>
    <w:rsid w:val="002E7F95"/>
    <w:rsid w:val="002E7FA5"/>
    <w:rsid w:val="002F1A3C"/>
    <w:rsid w:val="002F26D3"/>
    <w:rsid w:val="002F4016"/>
    <w:rsid w:val="002F5452"/>
    <w:rsid w:val="002F55F8"/>
    <w:rsid w:val="002F5CAD"/>
    <w:rsid w:val="002F7008"/>
    <w:rsid w:val="002F714F"/>
    <w:rsid w:val="002F75A9"/>
    <w:rsid w:val="002F7ABE"/>
    <w:rsid w:val="002F7E1D"/>
    <w:rsid w:val="002F7E82"/>
    <w:rsid w:val="002F7F16"/>
    <w:rsid w:val="00300440"/>
    <w:rsid w:val="00300FC9"/>
    <w:rsid w:val="00301975"/>
    <w:rsid w:val="0030218E"/>
    <w:rsid w:val="00304431"/>
    <w:rsid w:val="0030483D"/>
    <w:rsid w:val="00304B81"/>
    <w:rsid w:val="00305099"/>
    <w:rsid w:val="003060C9"/>
    <w:rsid w:val="0030617C"/>
    <w:rsid w:val="00307312"/>
    <w:rsid w:val="00307736"/>
    <w:rsid w:val="0030799D"/>
    <w:rsid w:val="003148AC"/>
    <w:rsid w:val="00315318"/>
    <w:rsid w:val="00316E47"/>
    <w:rsid w:val="00322D4E"/>
    <w:rsid w:val="0032323B"/>
    <w:rsid w:val="00323468"/>
    <w:rsid w:val="0032450D"/>
    <w:rsid w:val="00325C4C"/>
    <w:rsid w:val="00325CB2"/>
    <w:rsid w:val="003272B5"/>
    <w:rsid w:val="00327F14"/>
    <w:rsid w:val="00330AE0"/>
    <w:rsid w:val="00330FB5"/>
    <w:rsid w:val="0033120C"/>
    <w:rsid w:val="00331BBF"/>
    <w:rsid w:val="00332BAB"/>
    <w:rsid w:val="003343C8"/>
    <w:rsid w:val="00334C60"/>
    <w:rsid w:val="003358E4"/>
    <w:rsid w:val="0033616B"/>
    <w:rsid w:val="003369CE"/>
    <w:rsid w:val="003370BD"/>
    <w:rsid w:val="00337EDB"/>
    <w:rsid w:val="00342A17"/>
    <w:rsid w:val="00342C34"/>
    <w:rsid w:val="00343301"/>
    <w:rsid w:val="00343C7E"/>
    <w:rsid w:val="00344F3E"/>
    <w:rsid w:val="003454C3"/>
    <w:rsid w:val="0034556E"/>
    <w:rsid w:val="00345898"/>
    <w:rsid w:val="00346815"/>
    <w:rsid w:val="00346CDE"/>
    <w:rsid w:val="00346D4B"/>
    <w:rsid w:val="00346F51"/>
    <w:rsid w:val="00350DA7"/>
    <w:rsid w:val="00350DC0"/>
    <w:rsid w:val="00351660"/>
    <w:rsid w:val="00351C26"/>
    <w:rsid w:val="00352128"/>
    <w:rsid w:val="00352BE3"/>
    <w:rsid w:val="0035429B"/>
    <w:rsid w:val="00354A21"/>
    <w:rsid w:val="00354E3F"/>
    <w:rsid w:val="00355F1C"/>
    <w:rsid w:val="0035694F"/>
    <w:rsid w:val="00356ED3"/>
    <w:rsid w:val="0035779A"/>
    <w:rsid w:val="00360736"/>
    <w:rsid w:val="00360EC3"/>
    <w:rsid w:val="003612C0"/>
    <w:rsid w:val="003630B6"/>
    <w:rsid w:val="00363B80"/>
    <w:rsid w:val="0036508C"/>
    <w:rsid w:val="0036577A"/>
    <w:rsid w:val="00365A98"/>
    <w:rsid w:val="00365B82"/>
    <w:rsid w:val="0036632A"/>
    <w:rsid w:val="003666ED"/>
    <w:rsid w:val="00367CEE"/>
    <w:rsid w:val="003709F3"/>
    <w:rsid w:val="00372E58"/>
    <w:rsid w:val="00373466"/>
    <w:rsid w:val="003735C6"/>
    <w:rsid w:val="00373C3F"/>
    <w:rsid w:val="00373FCE"/>
    <w:rsid w:val="003744E9"/>
    <w:rsid w:val="003757FB"/>
    <w:rsid w:val="00375871"/>
    <w:rsid w:val="003758C8"/>
    <w:rsid w:val="00376003"/>
    <w:rsid w:val="0037605A"/>
    <w:rsid w:val="00376599"/>
    <w:rsid w:val="00376D91"/>
    <w:rsid w:val="00377705"/>
    <w:rsid w:val="003809B6"/>
    <w:rsid w:val="00380D11"/>
    <w:rsid w:val="00381590"/>
    <w:rsid w:val="0038162A"/>
    <w:rsid w:val="00381964"/>
    <w:rsid w:val="00381E1A"/>
    <w:rsid w:val="00382EC9"/>
    <w:rsid w:val="003832E2"/>
    <w:rsid w:val="003833AF"/>
    <w:rsid w:val="0038411C"/>
    <w:rsid w:val="00385479"/>
    <w:rsid w:val="0038596F"/>
    <w:rsid w:val="00385A70"/>
    <w:rsid w:val="00386D73"/>
    <w:rsid w:val="00386E1D"/>
    <w:rsid w:val="003902C3"/>
    <w:rsid w:val="00391182"/>
    <w:rsid w:val="00391C30"/>
    <w:rsid w:val="00392C48"/>
    <w:rsid w:val="00394F88"/>
    <w:rsid w:val="003965A6"/>
    <w:rsid w:val="00396896"/>
    <w:rsid w:val="00397DA0"/>
    <w:rsid w:val="00397F1E"/>
    <w:rsid w:val="003A0E7E"/>
    <w:rsid w:val="003A16ED"/>
    <w:rsid w:val="003A19BE"/>
    <w:rsid w:val="003A3D33"/>
    <w:rsid w:val="003A526D"/>
    <w:rsid w:val="003A5EE0"/>
    <w:rsid w:val="003A610E"/>
    <w:rsid w:val="003A682E"/>
    <w:rsid w:val="003A6F55"/>
    <w:rsid w:val="003B022D"/>
    <w:rsid w:val="003B12BA"/>
    <w:rsid w:val="003B33ED"/>
    <w:rsid w:val="003B4C90"/>
    <w:rsid w:val="003B5A46"/>
    <w:rsid w:val="003B67A0"/>
    <w:rsid w:val="003B6F9F"/>
    <w:rsid w:val="003B74BF"/>
    <w:rsid w:val="003B7619"/>
    <w:rsid w:val="003B78C2"/>
    <w:rsid w:val="003B79C6"/>
    <w:rsid w:val="003C0701"/>
    <w:rsid w:val="003C0CAF"/>
    <w:rsid w:val="003C1E23"/>
    <w:rsid w:val="003C46F3"/>
    <w:rsid w:val="003C4BBD"/>
    <w:rsid w:val="003D0278"/>
    <w:rsid w:val="003D0FA3"/>
    <w:rsid w:val="003D1288"/>
    <w:rsid w:val="003D3B5E"/>
    <w:rsid w:val="003D417F"/>
    <w:rsid w:val="003D46FC"/>
    <w:rsid w:val="003D5B56"/>
    <w:rsid w:val="003D65DF"/>
    <w:rsid w:val="003D7604"/>
    <w:rsid w:val="003E12DB"/>
    <w:rsid w:val="003E3483"/>
    <w:rsid w:val="003E37E5"/>
    <w:rsid w:val="003E3B25"/>
    <w:rsid w:val="003E3DBB"/>
    <w:rsid w:val="003E4249"/>
    <w:rsid w:val="003E4A5A"/>
    <w:rsid w:val="003E5949"/>
    <w:rsid w:val="003E6515"/>
    <w:rsid w:val="003E707E"/>
    <w:rsid w:val="003F0DE3"/>
    <w:rsid w:val="003F25F6"/>
    <w:rsid w:val="003F34DB"/>
    <w:rsid w:val="003F3636"/>
    <w:rsid w:val="003F4410"/>
    <w:rsid w:val="003F44D8"/>
    <w:rsid w:val="003F6D2B"/>
    <w:rsid w:val="004006A9"/>
    <w:rsid w:val="00400C29"/>
    <w:rsid w:val="00401319"/>
    <w:rsid w:val="00401F19"/>
    <w:rsid w:val="00401FED"/>
    <w:rsid w:val="00402BDC"/>
    <w:rsid w:val="004052B0"/>
    <w:rsid w:val="00406101"/>
    <w:rsid w:val="0040643C"/>
    <w:rsid w:val="00406685"/>
    <w:rsid w:val="0040689A"/>
    <w:rsid w:val="00406D69"/>
    <w:rsid w:val="00406DFD"/>
    <w:rsid w:val="00411026"/>
    <w:rsid w:val="00411356"/>
    <w:rsid w:val="00411459"/>
    <w:rsid w:val="004114E0"/>
    <w:rsid w:val="00412F35"/>
    <w:rsid w:val="00413963"/>
    <w:rsid w:val="00413E07"/>
    <w:rsid w:val="00416416"/>
    <w:rsid w:val="00416FA1"/>
    <w:rsid w:val="0041713C"/>
    <w:rsid w:val="00420C0A"/>
    <w:rsid w:val="00421E90"/>
    <w:rsid w:val="004227F8"/>
    <w:rsid w:val="0042347A"/>
    <w:rsid w:val="00423EE1"/>
    <w:rsid w:val="00423F1B"/>
    <w:rsid w:val="0042421A"/>
    <w:rsid w:val="00424DBF"/>
    <w:rsid w:val="00425034"/>
    <w:rsid w:val="0042632E"/>
    <w:rsid w:val="00426577"/>
    <w:rsid w:val="00427827"/>
    <w:rsid w:val="00427EE0"/>
    <w:rsid w:val="004301B8"/>
    <w:rsid w:val="00430210"/>
    <w:rsid w:val="004306F7"/>
    <w:rsid w:val="00430DED"/>
    <w:rsid w:val="00430FFC"/>
    <w:rsid w:val="00431389"/>
    <w:rsid w:val="00431AEB"/>
    <w:rsid w:val="00431D5E"/>
    <w:rsid w:val="00433D4D"/>
    <w:rsid w:val="004342B3"/>
    <w:rsid w:val="00434595"/>
    <w:rsid w:val="00434FDC"/>
    <w:rsid w:val="004350FF"/>
    <w:rsid w:val="0043556F"/>
    <w:rsid w:val="00436284"/>
    <w:rsid w:val="00436EBC"/>
    <w:rsid w:val="004370A2"/>
    <w:rsid w:val="00437C4A"/>
    <w:rsid w:val="00437E12"/>
    <w:rsid w:val="0044081B"/>
    <w:rsid w:val="004414C2"/>
    <w:rsid w:val="00441527"/>
    <w:rsid w:val="0044184B"/>
    <w:rsid w:val="00442BFE"/>
    <w:rsid w:val="0044426F"/>
    <w:rsid w:val="00444DD2"/>
    <w:rsid w:val="0044528D"/>
    <w:rsid w:val="00446B5F"/>
    <w:rsid w:val="00447781"/>
    <w:rsid w:val="00450053"/>
    <w:rsid w:val="00451366"/>
    <w:rsid w:val="00451F74"/>
    <w:rsid w:val="0045210F"/>
    <w:rsid w:val="00452B95"/>
    <w:rsid w:val="0045396D"/>
    <w:rsid w:val="00453AD8"/>
    <w:rsid w:val="0045539C"/>
    <w:rsid w:val="00455B2B"/>
    <w:rsid w:val="00455D92"/>
    <w:rsid w:val="004569E4"/>
    <w:rsid w:val="004572F1"/>
    <w:rsid w:val="004609C5"/>
    <w:rsid w:val="004624DB"/>
    <w:rsid w:val="00464D8D"/>
    <w:rsid w:val="00465B05"/>
    <w:rsid w:val="00465F06"/>
    <w:rsid w:val="004669FC"/>
    <w:rsid w:val="00467A12"/>
    <w:rsid w:val="00467BAE"/>
    <w:rsid w:val="00470F92"/>
    <w:rsid w:val="00471E22"/>
    <w:rsid w:val="00472E04"/>
    <w:rsid w:val="0047305A"/>
    <w:rsid w:val="00473CED"/>
    <w:rsid w:val="00473EB9"/>
    <w:rsid w:val="00473FD9"/>
    <w:rsid w:val="0047455E"/>
    <w:rsid w:val="00474ADE"/>
    <w:rsid w:val="004751C7"/>
    <w:rsid w:val="00475C76"/>
    <w:rsid w:val="004761F1"/>
    <w:rsid w:val="004766F5"/>
    <w:rsid w:val="0047676F"/>
    <w:rsid w:val="004769DB"/>
    <w:rsid w:val="00476B86"/>
    <w:rsid w:val="0047723F"/>
    <w:rsid w:val="00477FD7"/>
    <w:rsid w:val="004803BE"/>
    <w:rsid w:val="004808DB"/>
    <w:rsid w:val="004811E9"/>
    <w:rsid w:val="00481665"/>
    <w:rsid w:val="0048185F"/>
    <w:rsid w:val="00483B4E"/>
    <w:rsid w:val="00483DB9"/>
    <w:rsid w:val="0048572B"/>
    <w:rsid w:val="00485F21"/>
    <w:rsid w:val="0048666F"/>
    <w:rsid w:val="004903AC"/>
    <w:rsid w:val="004927BF"/>
    <w:rsid w:val="004928FE"/>
    <w:rsid w:val="004930BE"/>
    <w:rsid w:val="00493735"/>
    <w:rsid w:val="004942D4"/>
    <w:rsid w:val="00494E47"/>
    <w:rsid w:val="004960AB"/>
    <w:rsid w:val="0049651E"/>
    <w:rsid w:val="00496A53"/>
    <w:rsid w:val="004A0479"/>
    <w:rsid w:val="004A19FB"/>
    <w:rsid w:val="004A1E0A"/>
    <w:rsid w:val="004A1EC5"/>
    <w:rsid w:val="004A23CD"/>
    <w:rsid w:val="004A2A55"/>
    <w:rsid w:val="004A4255"/>
    <w:rsid w:val="004B0B02"/>
    <w:rsid w:val="004B17A6"/>
    <w:rsid w:val="004B1AFD"/>
    <w:rsid w:val="004B221F"/>
    <w:rsid w:val="004B32B6"/>
    <w:rsid w:val="004B3A7D"/>
    <w:rsid w:val="004B567E"/>
    <w:rsid w:val="004B60AE"/>
    <w:rsid w:val="004B6404"/>
    <w:rsid w:val="004B6722"/>
    <w:rsid w:val="004B6BD6"/>
    <w:rsid w:val="004B6EA9"/>
    <w:rsid w:val="004B7834"/>
    <w:rsid w:val="004B78A0"/>
    <w:rsid w:val="004C0321"/>
    <w:rsid w:val="004C0432"/>
    <w:rsid w:val="004C13C8"/>
    <w:rsid w:val="004C1B10"/>
    <w:rsid w:val="004C1E25"/>
    <w:rsid w:val="004C1F36"/>
    <w:rsid w:val="004C268A"/>
    <w:rsid w:val="004C3493"/>
    <w:rsid w:val="004C39D3"/>
    <w:rsid w:val="004C3E80"/>
    <w:rsid w:val="004C7A4D"/>
    <w:rsid w:val="004C7AEC"/>
    <w:rsid w:val="004D2936"/>
    <w:rsid w:val="004D3321"/>
    <w:rsid w:val="004D33BD"/>
    <w:rsid w:val="004D3815"/>
    <w:rsid w:val="004D45A0"/>
    <w:rsid w:val="004D4A2B"/>
    <w:rsid w:val="004D4D9C"/>
    <w:rsid w:val="004D4E53"/>
    <w:rsid w:val="004D56F6"/>
    <w:rsid w:val="004D7155"/>
    <w:rsid w:val="004E057B"/>
    <w:rsid w:val="004E44F4"/>
    <w:rsid w:val="004E4D50"/>
    <w:rsid w:val="004E51AA"/>
    <w:rsid w:val="004E6C0E"/>
    <w:rsid w:val="004F01F5"/>
    <w:rsid w:val="004F0BF4"/>
    <w:rsid w:val="004F1458"/>
    <w:rsid w:val="004F1B2F"/>
    <w:rsid w:val="004F228C"/>
    <w:rsid w:val="004F2309"/>
    <w:rsid w:val="004F2C5D"/>
    <w:rsid w:val="004F39D7"/>
    <w:rsid w:val="004F3B42"/>
    <w:rsid w:val="004F4CDE"/>
    <w:rsid w:val="004F5E1D"/>
    <w:rsid w:val="004F642F"/>
    <w:rsid w:val="004F71B1"/>
    <w:rsid w:val="004F73BC"/>
    <w:rsid w:val="005003E6"/>
    <w:rsid w:val="005018DA"/>
    <w:rsid w:val="00501EE8"/>
    <w:rsid w:val="00503124"/>
    <w:rsid w:val="00504D4B"/>
    <w:rsid w:val="00504D67"/>
    <w:rsid w:val="0050581C"/>
    <w:rsid w:val="00507325"/>
    <w:rsid w:val="0051023D"/>
    <w:rsid w:val="00510278"/>
    <w:rsid w:val="0051297D"/>
    <w:rsid w:val="00512B66"/>
    <w:rsid w:val="00512BE8"/>
    <w:rsid w:val="00515890"/>
    <w:rsid w:val="00515AAC"/>
    <w:rsid w:val="00515FE0"/>
    <w:rsid w:val="0051669F"/>
    <w:rsid w:val="005171ED"/>
    <w:rsid w:val="00517250"/>
    <w:rsid w:val="00517B5D"/>
    <w:rsid w:val="00517B91"/>
    <w:rsid w:val="00517BC2"/>
    <w:rsid w:val="005202C4"/>
    <w:rsid w:val="005219DE"/>
    <w:rsid w:val="00521F07"/>
    <w:rsid w:val="005223D0"/>
    <w:rsid w:val="005229FB"/>
    <w:rsid w:val="00523285"/>
    <w:rsid w:val="00524A67"/>
    <w:rsid w:val="00527868"/>
    <w:rsid w:val="005301D8"/>
    <w:rsid w:val="005321FD"/>
    <w:rsid w:val="00532437"/>
    <w:rsid w:val="00532EA7"/>
    <w:rsid w:val="00533A63"/>
    <w:rsid w:val="00533F73"/>
    <w:rsid w:val="00534FA9"/>
    <w:rsid w:val="005353B7"/>
    <w:rsid w:val="0053608A"/>
    <w:rsid w:val="00536117"/>
    <w:rsid w:val="00536304"/>
    <w:rsid w:val="00536C32"/>
    <w:rsid w:val="00540228"/>
    <w:rsid w:val="00541023"/>
    <w:rsid w:val="00541771"/>
    <w:rsid w:val="00541E42"/>
    <w:rsid w:val="00542C6B"/>
    <w:rsid w:val="005444BF"/>
    <w:rsid w:val="005450E9"/>
    <w:rsid w:val="0054668E"/>
    <w:rsid w:val="00546F72"/>
    <w:rsid w:val="00550091"/>
    <w:rsid w:val="00550467"/>
    <w:rsid w:val="005504F1"/>
    <w:rsid w:val="00550D30"/>
    <w:rsid w:val="005517C0"/>
    <w:rsid w:val="00551AAC"/>
    <w:rsid w:val="00552637"/>
    <w:rsid w:val="0055263D"/>
    <w:rsid w:val="005528C1"/>
    <w:rsid w:val="00552CF7"/>
    <w:rsid w:val="00553014"/>
    <w:rsid w:val="00555E77"/>
    <w:rsid w:val="00556B44"/>
    <w:rsid w:val="00556D57"/>
    <w:rsid w:val="00557702"/>
    <w:rsid w:val="00557DCD"/>
    <w:rsid w:val="00560656"/>
    <w:rsid w:val="005606D8"/>
    <w:rsid w:val="00561253"/>
    <w:rsid w:val="005616F4"/>
    <w:rsid w:val="005618E1"/>
    <w:rsid w:val="00563F4B"/>
    <w:rsid w:val="00564544"/>
    <w:rsid w:val="0056558D"/>
    <w:rsid w:val="0056731A"/>
    <w:rsid w:val="00567A7C"/>
    <w:rsid w:val="005721CA"/>
    <w:rsid w:val="00573EC6"/>
    <w:rsid w:val="00574889"/>
    <w:rsid w:val="005757AC"/>
    <w:rsid w:val="00577B24"/>
    <w:rsid w:val="00581026"/>
    <w:rsid w:val="00581934"/>
    <w:rsid w:val="00583429"/>
    <w:rsid w:val="00583E85"/>
    <w:rsid w:val="00585793"/>
    <w:rsid w:val="00585DE3"/>
    <w:rsid w:val="00586387"/>
    <w:rsid w:val="00586391"/>
    <w:rsid w:val="005867BC"/>
    <w:rsid w:val="00586814"/>
    <w:rsid w:val="005901E3"/>
    <w:rsid w:val="0059097F"/>
    <w:rsid w:val="00590C76"/>
    <w:rsid w:val="00590D48"/>
    <w:rsid w:val="00593093"/>
    <w:rsid w:val="005937C6"/>
    <w:rsid w:val="00594709"/>
    <w:rsid w:val="00594C24"/>
    <w:rsid w:val="00594CA0"/>
    <w:rsid w:val="00594E54"/>
    <w:rsid w:val="00597113"/>
    <w:rsid w:val="00597916"/>
    <w:rsid w:val="005A1844"/>
    <w:rsid w:val="005A1D1E"/>
    <w:rsid w:val="005A2F9E"/>
    <w:rsid w:val="005A3763"/>
    <w:rsid w:val="005A37E2"/>
    <w:rsid w:val="005A3B10"/>
    <w:rsid w:val="005A53C9"/>
    <w:rsid w:val="005A5542"/>
    <w:rsid w:val="005A58FD"/>
    <w:rsid w:val="005A64EB"/>
    <w:rsid w:val="005A6DCB"/>
    <w:rsid w:val="005A7F9F"/>
    <w:rsid w:val="005B142D"/>
    <w:rsid w:val="005B1478"/>
    <w:rsid w:val="005B24B2"/>
    <w:rsid w:val="005B3602"/>
    <w:rsid w:val="005B47C0"/>
    <w:rsid w:val="005B4EC7"/>
    <w:rsid w:val="005B5A43"/>
    <w:rsid w:val="005B72C3"/>
    <w:rsid w:val="005B7CC5"/>
    <w:rsid w:val="005C1011"/>
    <w:rsid w:val="005C2A32"/>
    <w:rsid w:val="005C2F87"/>
    <w:rsid w:val="005C7587"/>
    <w:rsid w:val="005C77A6"/>
    <w:rsid w:val="005D03E5"/>
    <w:rsid w:val="005D09CC"/>
    <w:rsid w:val="005D1612"/>
    <w:rsid w:val="005D36F5"/>
    <w:rsid w:val="005D4016"/>
    <w:rsid w:val="005D4974"/>
    <w:rsid w:val="005D6CA9"/>
    <w:rsid w:val="005D70C6"/>
    <w:rsid w:val="005D73FE"/>
    <w:rsid w:val="005E03A1"/>
    <w:rsid w:val="005E060D"/>
    <w:rsid w:val="005E08EA"/>
    <w:rsid w:val="005E135D"/>
    <w:rsid w:val="005E13C0"/>
    <w:rsid w:val="005E2773"/>
    <w:rsid w:val="005E48B8"/>
    <w:rsid w:val="005E6065"/>
    <w:rsid w:val="005E7F5B"/>
    <w:rsid w:val="005F2B75"/>
    <w:rsid w:val="005F2FC0"/>
    <w:rsid w:val="005F3035"/>
    <w:rsid w:val="005F4981"/>
    <w:rsid w:val="005F4C76"/>
    <w:rsid w:val="0060151B"/>
    <w:rsid w:val="0060202E"/>
    <w:rsid w:val="0060496A"/>
    <w:rsid w:val="00605B39"/>
    <w:rsid w:val="00607E93"/>
    <w:rsid w:val="006105B6"/>
    <w:rsid w:val="00610989"/>
    <w:rsid w:val="00611369"/>
    <w:rsid w:val="006113A1"/>
    <w:rsid w:val="006113AF"/>
    <w:rsid w:val="00611935"/>
    <w:rsid w:val="00613F6E"/>
    <w:rsid w:val="00617C5E"/>
    <w:rsid w:val="0062038C"/>
    <w:rsid w:val="006203F0"/>
    <w:rsid w:val="0062062A"/>
    <w:rsid w:val="00622909"/>
    <w:rsid w:val="006237B8"/>
    <w:rsid w:val="0062384B"/>
    <w:rsid w:val="00623859"/>
    <w:rsid w:val="0062460A"/>
    <w:rsid w:val="00624CCD"/>
    <w:rsid w:val="00624FD4"/>
    <w:rsid w:val="00626BF1"/>
    <w:rsid w:val="00627D4D"/>
    <w:rsid w:val="00631360"/>
    <w:rsid w:val="0063138A"/>
    <w:rsid w:val="006316BB"/>
    <w:rsid w:val="006318A1"/>
    <w:rsid w:val="00631B45"/>
    <w:rsid w:val="0063290F"/>
    <w:rsid w:val="00633416"/>
    <w:rsid w:val="006339C3"/>
    <w:rsid w:val="006341C6"/>
    <w:rsid w:val="006355D2"/>
    <w:rsid w:val="006364B3"/>
    <w:rsid w:val="0064090A"/>
    <w:rsid w:val="00640FE9"/>
    <w:rsid w:val="0064153E"/>
    <w:rsid w:val="0064181D"/>
    <w:rsid w:val="00641924"/>
    <w:rsid w:val="006419F1"/>
    <w:rsid w:val="006428A5"/>
    <w:rsid w:val="00643FC6"/>
    <w:rsid w:val="00644DA4"/>
    <w:rsid w:val="00645060"/>
    <w:rsid w:val="006456D2"/>
    <w:rsid w:val="00647522"/>
    <w:rsid w:val="006475AA"/>
    <w:rsid w:val="0064779C"/>
    <w:rsid w:val="006504C0"/>
    <w:rsid w:val="00651A54"/>
    <w:rsid w:val="00651B60"/>
    <w:rsid w:val="00651E7E"/>
    <w:rsid w:val="00652538"/>
    <w:rsid w:val="00652A5C"/>
    <w:rsid w:val="00652C91"/>
    <w:rsid w:val="00653F32"/>
    <w:rsid w:val="00654440"/>
    <w:rsid w:val="006545C2"/>
    <w:rsid w:val="00654690"/>
    <w:rsid w:val="00654D56"/>
    <w:rsid w:val="0065523E"/>
    <w:rsid w:val="006610F3"/>
    <w:rsid w:val="00661DA0"/>
    <w:rsid w:val="00662540"/>
    <w:rsid w:val="00663DD2"/>
    <w:rsid w:val="0066535A"/>
    <w:rsid w:val="00667EAA"/>
    <w:rsid w:val="00672B39"/>
    <w:rsid w:val="0067330A"/>
    <w:rsid w:val="00673371"/>
    <w:rsid w:val="006733A4"/>
    <w:rsid w:val="006753E9"/>
    <w:rsid w:val="00675E5A"/>
    <w:rsid w:val="0067632C"/>
    <w:rsid w:val="00677092"/>
    <w:rsid w:val="00677259"/>
    <w:rsid w:val="00677781"/>
    <w:rsid w:val="00681654"/>
    <w:rsid w:val="00684583"/>
    <w:rsid w:val="006845A9"/>
    <w:rsid w:val="00684642"/>
    <w:rsid w:val="00684DA4"/>
    <w:rsid w:val="00684F6A"/>
    <w:rsid w:val="006856CF"/>
    <w:rsid w:val="00685D88"/>
    <w:rsid w:val="00686482"/>
    <w:rsid w:val="006869D6"/>
    <w:rsid w:val="006878FB"/>
    <w:rsid w:val="00687A39"/>
    <w:rsid w:val="00690DF4"/>
    <w:rsid w:val="0069273E"/>
    <w:rsid w:val="00693273"/>
    <w:rsid w:val="00693B8F"/>
    <w:rsid w:val="00693E36"/>
    <w:rsid w:val="00696191"/>
    <w:rsid w:val="00697BFB"/>
    <w:rsid w:val="00697FA2"/>
    <w:rsid w:val="006A069C"/>
    <w:rsid w:val="006A0C37"/>
    <w:rsid w:val="006A13B7"/>
    <w:rsid w:val="006A2DC5"/>
    <w:rsid w:val="006A3F4B"/>
    <w:rsid w:val="006A461A"/>
    <w:rsid w:val="006A62CE"/>
    <w:rsid w:val="006A7E4D"/>
    <w:rsid w:val="006B02E3"/>
    <w:rsid w:val="006B096D"/>
    <w:rsid w:val="006B0AEF"/>
    <w:rsid w:val="006B1F8F"/>
    <w:rsid w:val="006B2078"/>
    <w:rsid w:val="006B23AA"/>
    <w:rsid w:val="006B38A8"/>
    <w:rsid w:val="006B3BE6"/>
    <w:rsid w:val="006B3D92"/>
    <w:rsid w:val="006B4C5E"/>
    <w:rsid w:val="006B4E6B"/>
    <w:rsid w:val="006B6C81"/>
    <w:rsid w:val="006B6F37"/>
    <w:rsid w:val="006C5071"/>
    <w:rsid w:val="006C5606"/>
    <w:rsid w:val="006C5DF0"/>
    <w:rsid w:val="006C691D"/>
    <w:rsid w:val="006C696D"/>
    <w:rsid w:val="006C6A31"/>
    <w:rsid w:val="006C738B"/>
    <w:rsid w:val="006D0FCC"/>
    <w:rsid w:val="006D3B19"/>
    <w:rsid w:val="006D3DC6"/>
    <w:rsid w:val="006D5628"/>
    <w:rsid w:val="006D5700"/>
    <w:rsid w:val="006D73D8"/>
    <w:rsid w:val="006D7A8B"/>
    <w:rsid w:val="006E03F4"/>
    <w:rsid w:val="006E066F"/>
    <w:rsid w:val="006E11D0"/>
    <w:rsid w:val="006E1CC2"/>
    <w:rsid w:val="006E1DDE"/>
    <w:rsid w:val="006E2368"/>
    <w:rsid w:val="006E373D"/>
    <w:rsid w:val="006E4060"/>
    <w:rsid w:val="006E54BC"/>
    <w:rsid w:val="006E5548"/>
    <w:rsid w:val="006E76E8"/>
    <w:rsid w:val="006E78AC"/>
    <w:rsid w:val="006F0451"/>
    <w:rsid w:val="006F0EEF"/>
    <w:rsid w:val="006F2444"/>
    <w:rsid w:val="006F28DE"/>
    <w:rsid w:val="006F31B3"/>
    <w:rsid w:val="006F3DD1"/>
    <w:rsid w:val="006F4F2E"/>
    <w:rsid w:val="006F5348"/>
    <w:rsid w:val="006F5427"/>
    <w:rsid w:val="006F7EE8"/>
    <w:rsid w:val="00700C7C"/>
    <w:rsid w:val="00700D4D"/>
    <w:rsid w:val="007011B1"/>
    <w:rsid w:val="0070194F"/>
    <w:rsid w:val="007027E0"/>
    <w:rsid w:val="00704137"/>
    <w:rsid w:val="00704697"/>
    <w:rsid w:val="00704898"/>
    <w:rsid w:val="007048CE"/>
    <w:rsid w:val="00705947"/>
    <w:rsid w:val="00705EBE"/>
    <w:rsid w:val="007067A4"/>
    <w:rsid w:val="00707950"/>
    <w:rsid w:val="0071181C"/>
    <w:rsid w:val="00711E5A"/>
    <w:rsid w:val="00712667"/>
    <w:rsid w:val="00712CC1"/>
    <w:rsid w:val="0071376D"/>
    <w:rsid w:val="00713F16"/>
    <w:rsid w:val="007142B8"/>
    <w:rsid w:val="0071442A"/>
    <w:rsid w:val="00714FC1"/>
    <w:rsid w:val="007164D5"/>
    <w:rsid w:val="00716AD5"/>
    <w:rsid w:val="007172BC"/>
    <w:rsid w:val="00717AC9"/>
    <w:rsid w:val="0072048A"/>
    <w:rsid w:val="00720BEC"/>
    <w:rsid w:val="007210ED"/>
    <w:rsid w:val="00722412"/>
    <w:rsid w:val="00722554"/>
    <w:rsid w:val="007225D1"/>
    <w:rsid w:val="007228EF"/>
    <w:rsid w:val="00722C9E"/>
    <w:rsid w:val="0072480B"/>
    <w:rsid w:val="00724BD7"/>
    <w:rsid w:val="007255BE"/>
    <w:rsid w:val="007262C0"/>
    <w:rsid w:val="0072741A"/>
    <w:rsid w:val="00727491"/>
    <w:rsid w:val="0072757B"/>
    <w:rsid w:val="00727F09"/>
    <w:rsid w:val="00727FA3"/>
    <w:rsid w:val="00731135"/>
    <w:rsid w:val="00731504"/>
    <w:rsid w:val="0073228F"/>
    <w:rsid w:val="00732549"/>
    <w:rsid w:val="007347B9"/>
    <w:rsid w:val="007360DE"/>
    <w:rsid w:val="0073727F"/>
    <w:rsid w:val="00737607"/>
    <w:rsid w:val="0074017E"/>
    <w:rsid w:val="00740514"/>
    <w:rsid w:val="00740720"/>
    <w:rsid w:val="00741BAF"/>
    <w:rsid w:val="0074325A"/>
    <w:rsid w:val="007444F1"/>
    <w:rsid w:val="00744EDB"/>
    <w:rsid w:val="007455A5"/>
    <w:rsid w:val="00745F32"/>
    <w:rsid w:val="0074641D"/>
    <w:rsid w:val="00746DCE"/>
    <w:rsid w:val="00747A2F"/>
    <w:rsid w:val="00747FDC"/>
    <w:rsid w:val="007529A8"/>
    <w:rsid w:val="00752B79"/>
    <w:rsid w:val="00752B7F"/>
    <w:rsid w:val="007535A0"/>
    <w:rsid w:val="007548A4"/>
    <w:rsid w:val="00754EEA"/>
    <w:rsid w:val="00756EE2"/>
    <w:rsid w:val="007570AC"/>
    <w:rsid w:val="007571B4"/>
    <w:rsid w:val="00757337"/>
    <w:rsid w:val="007606CD"/>
    <w:rsid w:val="007608B7"/>
    <w:rsid w:val="00761F04"/>
    <w:rsid w:val="007625AB"/>
    <w:rsid w:val="007628DF"/>
    <w:rsid w:val="007649FF"/>
    <w:rsid w:val="00764ED9"/>
    <w:rsid w:val="00765764"/>
    <w:rsid w:val="00770750"/>
    <w:rsid w:val="00772135"/>
    <w:rsid w:val="00772A06"/>
    <w:rsid w:val="007747AF"/>
    <w:rsid w:val="00774CE4"/>
    <w:rsid w:val="00775DF3"/>
    <w:rsid w:val="00777FCD"/>
    <w:rsid w:val="0078010B"/>
    <w:rsid w:val="00780EEE"/>
    <w:rsid w:val="007819D9"/>
    <w:rsid w:val="00784526"/>
    <w:rsid w:val="0078515C"/>
    <w:rsid w:val="00785245"/>
    <w:rsid w:val="0078577E"/>
    <w:rsid w:val="007871E5"/>
    <w:rsid w:val="0078762C"/>
    <w:rsid w:val="0079018F"/>
    <w:rsid w:val="00790B0E"/>
    <w:rsid w:val="0079109C"/>
    <w:rsid w:val="00792164"/>
    <w:rsid w:val="007938D9"/>
    <w:rsid w:val="00794200"/>
    <w:rsid w:val="007955AD"/>
    <w:rsid w:val="00796059"/>
    <w:rsid w:val="00796948"/>
    <w:rsid w:val="00797A22"/>
    <w:rsid w:val="007A0D96"/>
    <w:rsid w:val="007A0FFE"/>
    <w:rsid w:val="007A2A5A"/>
    <w:rsid w:val="007A50B2"/>
    <w:rsid w:val="007A602A"/>
    <w:rsid w:val="007A7755"/>
    <w:rsid w:val="007B0345"/>
    <w:rsid w:val="007B3745"/>
    <w:rsid w:val="007B4453"/>
    <w:rsid w:val="007B4F3A"/>
    <w:rsid w:val="007B6A4A"/>
    <w:rsid w:val="007B7430"/>
    <w:rsid w:val="007B75A9"/>
    <w:rsid w:val="007B7EC4"/>
    <w:rsid w:val="007C0CEE"/>
    <w:rsid w:val="007C0D70"/>
    <w:rsid w:val="007C3544"/>
    <w:rsid w:val="007C3708"/>
    <w:rsid w:val="007C3C8F"/>
    <w:rsid w:val="007C402A"/>
    <w:rsid w:val="007C4A36"/>
    <w:rsid w:val="007C4EF5"/>
    <w:rsid w:val="007C6176"/>
    <w:rsid w:val="007D04DC"/>
    <w:rsid w:val="007D0F75"/>
    <w:rsid w:val="007D1ADF"/>
    <w:rsid w:val="007D2646"/>
    <w:rsid w:val="007D42F2"/>
    <w:rsid w:val="007D45FE"/>
    <w:rsid w:val="007D509F"/>
    <w:rsid w:val="007D5400"/>
    <w:rsid w:val="007E1974"/>
    <w:rsid w:val="007E1B11"/>
    <w:rsid w:val="007E1E6E"/>
    <w:rsid w:val="007E20F0"/>
    <w:rsid w:val="007E3F25"/>
    <w:rsid w:val="007E4384"/>
    <w:rsid w:val="007E484D"/>
    <w:rsid w:val="007E4C4E"/>
    <w:rsid w:val="007E5209"/>
    <w:rsid w:val="007E7B1A"/>
    <w:rsid w:val="007F19B0"/>
    <w:rsid w:val="007F276E"/>
    <w:rsid w:val="007F3A96"/>
    <w:rsid w:val="007F43B1"/>
    <w:rsid w:val="007F440A"/>
    <w:rsid w:val="007F4AD5"/>
    <w:rsid w:val="007F4D00"/>
    <w:rsid w:val="007F5889"/>
    <w:rsid w:val="007F7553"/>
    <w:rsid w:val="0080058C"/>
    <w:rsid w:val="00800B81"/>
    <w:rsid w:val="0080114F"/>
    <w:rsid w:val="00801763"/>
    <w:rsid w:val="00805E76"/>
    <w:rsid w:val="0080642F"/>
    <w:rsid w:val="00806A13"/>
    <w:rsid w:val="00811291"/>
    <w:rsid w:val="008117A4"/>
    <w:rsid w:val="00811EF8"/>
    <w:rsid w:val="0081224A"/>
    <w:rsid w:val="008128EC"/>
    <w:rsid w:val="008132AB"/>
    <w:rsid w:val="0081493F"/>
    <w:rsid w:val="00814ABE"/>
    <w:rsid w:val="00815192"/>
    <w:rsid w:val="008157E2"/>
    <w:rsid w:val="00815A70"/>
    <w:rsid w:val="00816390"/>
    <w:rsid w:val="008174BF"/>
    <w:rsid w:val="0081757F"/>
    <w:rsid w:val="00817605"/>
    <w:rsid w:val="00820198"/>
    <w:rsid w:val="008213C3"/>
    <w:rsid w:val="00824F61"/>
    <w:rsid w:val="008276CE"/>
    <w:rsid w:val="00830699"/>
    <w:rsid w:val="00830998"/>
    <w:rsid w:val="008313CA"/>
    <w:rsid w:val="00831847"/>
    <w:rsid w:val="00831B06"/>
    <w:rsid w:val="00833505"/>
    <w:rsid w:val="0083431F"/>
    <w:rsid w:val="0083502E"/>
    <w:rsid w:val="00835072"/>
    <w:rsid w:val="008351E6"/>
    <w:rsid w:val="008351F0"/>
    <w:rsid w:val="00836725"/>
    <w:rsid w:val="00836E00"/>
    <w:rsid w:val="00837013"/>
    <w:rsid w:val="008375BC"/>
    <w:rsid w:val="00840E6D"/>
    <w:rsid w:val="00842940"/>
    <w:rsid w:val="00842D7F"/>
    <w:rsid w:val="008434F8"/>
    <w:rsid w:val="00843819"/>
    <w:rsid w:val="008439AC"/>
    <w:rsid w:val="00844164"/>
    <w:rsid w:val="008442F4"/>
    <w:rsid w:val="00844558"/>
    <w:rsid w:val="00845850"/>
    <w:rsid w:val="00845C8B"/>
    <w:rsid w:val="008475AF"/>
    <w:rsid w:val="00850F15"/>
    <w:rsid w:val="00851395"/>
    <w:rsid w:val="008517AB"/>
    <w:rsid w:val="0085328F"/>
    <w:rsid w:val="0085338A"/>
    <w:rsid w:val="00853EA0"/>
    <w:rsid w:val="00854933"/>
    <w:rsid w:val="0085498A"/>
    <w:rsid w:val="0085544A"/>
    <w:rsid w:val="008559BA"/>
    <w:rsid w:val="00855A40"/>
    <w:rsid w:val="00860693"/>
    <w:rsid w:val="00861AE4"/>
    <w:rsid w:val="00863B2F"/>
    <w:rsid w:val="008642A7"/>
    <w:rsid w:val="00866B69"/>
    <w:rsid w:val="008671A3"/>
    <w:rsid w:val="008701CF"/>
    <w:rsid w:val="00870948"/>
    <w:rsid w:val="00870AA3"/>
    <w:rsid w:val="00870D48"/>
    <w:rsid w:val="008729A0"/>
    <w:rsid w:val="00873B4E"/>
    <w:rsid w:val="008743A4"/>
    <w:rsid w:val="008745D5"/>
    <w:rsid w:val="0087621B"/>
    <w:rsid w:val="00880730"/>
    <w:rsid w:val="0088075E"/>
    <w:rsid w:val="00880B54"/>
    <w:rsid w:val="00880F6F"/>
    <w:rsid w:val="008810AB"/>
    <w:rsid w:val="0088158F"/>
    <w:rsid w:val="00881B2F"/>
    <w:rsid w:val="00881E75"/>
    <w:rsid w:val="00882605"/>
    <w:rsid w:val="00884067"/>
    <w:rsid w:val="00885EEA"/>
    <w:rsid w:val="008860BA"/>
    <w:rsid w:val="008902F5"/>
    <w:rsid w:val="00890370"/>
    <w:rsid w:val="008908DC"/>
    <w:rsid w:val="0089102E"/>
    <w:rsid w:val="008937A4"/>
    <w:rsid w:val="00896F6B"/>
    <w:rsid w:val="008A001F"/>
    <w:rsid w:val="008A0147"/>
    <w:rsid w:val="008A02D2"/>
    <w:rsid w:val="008A0E56"/>
    <w:rsid w:val="008A1D09"/>
    <w:rsid w:val="008A1D5D"/>
    <w:rsid w:val="008A3313"/>
    <w:rsid w:val="008A4C97"/>
    <w:rsid w:val="008A5826"/>
    <w:rsid w:val="008A5B90"/>
    <w:rsid w:val="008A5F14"/>
    <w:rsid w:val="008A7210"/>
    <w:rsid w:val="008A72F8"/>
    <w:rsid w:val="008A78F9"/>
    <w:rsid w:val="008A7A4D"/>
    <w:rsid w:val="008A7DEC"/>
    <w:rsid w:val="008B0669"/>
    <w:rsid w:val="008B260B"/>
    <w:rsid w:val="008B2740"/>
    <w:rsid w:val="008B3007"/>
    <w:rsid w:val="008B4280"/>
    <w:rsid w:val="008B4CB7"/>
    <w:rsid w:val="008B5195"/>
    <w:rsid w:val="008B6149"/>
    <w:rsid w:val="008C0910"/>
    <w:rsid w:val="008C3671"/>
    <w:rsid w:val="008C5144"/>
    <w:rsid w:val="008C5503"/>
    <w:rsid w:val="008C605B"/>
    <w:rsid w:val="008C6B47"/>
    <w:rsid w:val="008C735E"/>
    <w:rsid w:val="008D05B1"/>
    <w:rsid w:val="008D23D0"/>
    <w:rsid w:val="008D307A"/>
    <w:rsid w:val="008D3FBB"/>
    <w:rsid w:val="008D554A"/>
    <w:rsid w:val="008D7D29"/>
    <w:rsid w:val="008E0143"/>
    <w:rsid w:val="008E0684"/>
    <w:rsid w:val="008E07E3"/>
    <w:rsid w:val="008E15F1"/>
    <w:rsid w:val="008E1A4E"/>
    <w:rsid w:val="008E1FFE"/>
    <w:rsid w:val="008E3D28"/>
    <w:rsid w:val="008E4356"/>
    <w:rsid w:val="008E45AD"/>
    <w:rsid w:val="008E47EC"/>
    <w:rsid w:val="008E609B"/>
    <w:rsid w:val="008E6A74"/>
    <w:rsid w:val="008E6C44"/>
    <w:rsid w:val="008E7A25"/>
    <w:rsid w:val="008F0071"/>
    <w:rsid w:val="008F052F"/>
    <w:rsid w:val="008F109F"/>
    <w:rsid w:val="008F177E"/>
    <w:rsid w:val="008F181E"/>
    <w:rsid w:val="008F1B90"/>
    <w:rsid w:val="008F2829"/>
    <w:rsid w:val="008F35AD"/>
    <w:rsid w:val="008F381E"/>
    <w:rsid w:val="008F5910"/>
    <w:rsid w:val="008F5BD1"/>
    <w:rsid w:val="008F63AD"/>
    <w:rsid w:val="008F6A95"/>
    <w:rsid w:val="008F6E98"/>
    <w:rsid w:val="00900499"/>
    <w:rsid w:val="00900EEA"/>
    <w:rsid w:val="009014DC"/>
    <w:rsid w:val="0090191C"/>
    <w:rsid w:val="00901924"/>
    <w:rsid w:val="0090204D"/>
    <w:rsid w:val="00902444"/>
    <w:rsid w:val="00904620"/>
    <w:rsid w:val="00904649"/>
    <w:rsid w:val="0090489D"/>
    <w:rsid w:val="009059D2"/>
    <w:rsid w:val="00906F2D"/>
    <w:rsid w:val="00907068"/>
    <w:rsid w:val="00907221"/>
    <w:rsid w:val="009102CB"/>
    <w:rsid w:val="00910744"/>
    <w:rsid w:val="009118C4"/>
    <w:rsid w:val="00911B0A"/>
    <w:rsid w:val="0091247D"/>
    <w:rsid w:val="00912FD8"/>
    <w:rsid w:val="0091441F"/>
    <w:rsid w:val="009149FF"/>
    <w:rsid w:val="00914B6B"/>
    <w:rsid w:val="00914D21"/>
    <w:rsid w:val="00914FFE"/>
    <w:rsid w:val="009154A4"/>
    <w:rsid w:val="00915690"/>
    <w:rsid w:val="00915BDB"/>
    <w:rsid w:val="00916C78"/>
    <w:rsid w:val="00917205"/>
    <w:rsid w:val="00917324"/>
    <w:rsid w:val="00917795"/>
    <w:rsid w:val="009208E4"/>
    <w:rsid w:val="009214EB"/>
    <w:rsid w:val="00923509"/>
    <w:rsid w:val="009235E3"/>
    <w:rsid w:val="009251DA"/>
    <w:rsid w:val="009260B7"/>
    <w:rsid w:val="0092628B"/>
    <w:rsid w:val="009264D6"/>
    <w:rsid w:val="00926D10"/>
    <w:rsid w:val="009270DB"/>
    <w:rsid w:val="009275FF"/>
    <w:rsid w:val="00927FB6"/>
    <w:rsid w:val="0093012A"/>
    <w:rsid w:val="0093031A"/>
    <w:rsid w:val="00930446"/>
    <w:rsid w:val="0093108C"/>
    <w:rsid w:val="00931A67"/>
    <w:rsid w:val="009320DA"/>
    <w:rsid w:val="009330EC"/>
    <w:rsid w:val="00933EF7"/>
    <w:rsid w:val="00934157"/>
    <w:rsid w:val="00934696"/>
    <w:rsid w:val="00936E6E"/>
    <w:rsid w:val="0093785D"/>
    <w:rsid w:val="00941BE1"/>
    <w:rsid w:val="00941CC5"/>
    <w:rsid w:val="00943014"/>
    <w:rsid w:val="00944EC5"/>
    <w:rsid w:val="009457B4"/>
    <w:rsid w:val="0094680F"/>
    <w:rsid w:val="00946846"/>
    <w:rsid w:val="00946D2A"/>
    <w:rsid w:val="00947AB4"/>
    <w:rsid w:val="00950F21"/>
    <w:rsid w:val="00951EB8"/>
    <w:rsid w:val="009537FA"/>
    <w:rsid w:val="0095571F"/>
    <w:rsid w:val="0095593B"/>
    <w:rsid w:val="00955DE4"/>
    <w:rsid w:val="00956606"/>
    <w:rsid w:val="00956791"/>
    <w:rsid w:val="00956B61"/>
    <w:rsid w:val="00956E30"/>
    <w:rsid w:val="00957828"/>
    <w:rsid w:val="00957E0E"/>
    <w:rsid w:val="00960639"/>
    <w:rsid w:val="00960E58"/>
    <w:rsid w:val="0096135C"/>
    <w:rsid w:val="00961E09"/>
    <w:rsid w:val="00962656"/>
    <w:rsid w:val="00962F93"/>
    <w:rsid w:val="00963F60"/>
    <w:rsid w:val="00965623"/>
    <w:rsid w:val="00965728"/>
    <w:rsid w:val="00967C2F"/>
    <w:rsid w:val="00970660"/>
    <w:rsid w:val="00970E5F"/>
    <w:rsid w:val="00972322"/>
    <w:rsid w:val="00973122"/>
    <w:rsid w:val="009749FE"/>
    <w:rsid w:val="00975984"/>
    <w:rsid w:val="0097602A"/>
    <w:rsid w:val="00976CB3"/>
    <w:rsid w:val="00981438"/>
    <w:rsid w:val="009815E8"/>
    <w:rsid w:val="00981CFB"/>
    <w:rsid w:val="00982A11"/>
    <w:rsid w:val="009838FE"/>
    <w:rsid w:val="00983EED"/>
    <w:rsid w:val="00984111"/>
    <w:rsid w:val="00985385"/>
    <w:rsid w:val="00985581"/>
    <w:rsid w:val="009859C0"/>
    <w:rsid w:val="00985D14"/>
    <w:rsid w:val="00991FEC"/>
    <w:rsid w:val="0099340C"/>
    <w:rsid w:val="00994F05"/>
    <w:rsid w:val="00995D39"/>
    <w:rsid w:val="00995E25"/>
    <w:rsid w:val="009963AC"/>
    <w:rsid w:val="00996514"/>
    <w:rsid w:val="00996BA5"/>
    <w:rsid w:val="009A032E"/>
    <w:rsid w:val="009A072F"/>
    <w:rsid w:val="009A1AC9"/>
    <w:rsid w:val="009A23F1"/>
    <w:rsid w:val="009A2D83"/>
    <w:rsid w:val="009A2DB7"/>
    <w:rsid w:val="009A3424"/>
    <w:rsid w:val="009A5477"/>
    <w:rsid w:val="009A5A99"/>
    <w:rsid w:val="009A6AD0"/>
    <w:rsid w:val="009A6C99"/>
    <w:rsid w:val="009A748F"/>
    <w:rsid w:val="009A76EB"/>
    <w:rsid w:val="009A786E"/>
    <w:rsid w:val="009B19E9"/>
    <w:rsid w:val="009B299D"/>
    <w:rsid w:val="009B2C39"/>
    <w:rsid w:val="009B3159"/>
    <w:rsid w:val="009B5588"/>
    <w:rsid w:val="009B5E54"/>
    <w:rsid w:val="009B6714"/>
    <w:rsid w:val="009B720F"/>
    <w:rsid w:val="009B7468"/>
    <w:rsid w:val="009B761E"/>
    <w:rsid w:val="009B7E82"/>
    <w:rsid w:val="009C04E5"/>
    <w:rsid w:val="009C154A"/>
    <w:rsid w:val="009C1663"/>
    <w:rsid w:val="009C3314"/>
    <w:rsid w:val="009C3B6C"/>
    <w:rsid w:val="009C40FB"/>
    <w:rsid w:val="009C41C5"/>
    <w:rsid w:val="009C449B"/>
    <w:rsid w:val="009C4B8E"/>
    <w:rsid w:val="009C6CFF"/>
    <w:rsid w:val="009C766A"/>
    <w:rsid w:val="009D085A"/>
    <w:rsid w:val="009D1685"/>
    <w:rsid w:val="009D34AD"/>
    <w:rsid w:val="009D37B1"/>
    <w:rsid w:val="009D5033"/>
    <w:rsid w:val="009D5836"/>
    <w:rsid w:val="009D62D9"/>
    <w:rsid w:val="009D66BF"/>
    <w:rsid w:val="009D7664"/>
    <w:rsid w:val="009D7E2B"/>
    <w:rsid w:val="009E1404"/>
    <w:rsid w:val="009E1A5E"/>
    <w:rsid w:val="009E35F1"/>
    <w:rsid w:val="009E5433"/>
    <w:rsid w:val="009E5F77"/>
    <w:rsid w:val="009E6044"/>
    <w:rsid w:val="009F2139"/>
    <w:rsid w:val="009F25E1"/>
    <w:rsid w:val="009F28CC"/>
    <w:rsid w:val="009F2A03"/>
    <w:rsid w:val="009F38A5"/>
    <w:rsid w:val="009F5086"/>
    <w:rsid w:val="009F5266"/>
    <w:rsid w:val="009F5F03"/>
    <w:rsid w:val="009F70FC"/>
    <w:rsid w:val="009F710A"/>
    <w:rsid w:val="00A00330"/>
    <w:rsid w:val="00A01A27"/>
    <w:rsid w:val="00A01DE3"/>
    <w:rsid w:val="00A02DD9"/>
    <w:rsid w:val="00A03F23"/>
    <w:rsid w:val="00A040DE"/>
    <w:rsid w:val="00A0446B"/>
    <w:rsid w:val="00A04547"/>
    <w:rsid w:val="00A05323"/>
    <w:rsid w:val="00A05B7A"/>
    <w:rsid w:val="00A07ADC"/>
    <w:rsid w:val="00A07CC4"/>
    <w:rsid w:val="00A1072D"/>
    <w:rsid w:val="00A11508"/>
    <w:rsid w:val="00A119A3"/>
    <w:rsid w:val="00A12974"/>
    <w:rsid w:val="00A129B5"/>
    <w:rsid w:val="00A13F98"/>
    <w:rsid w:val="00A146AD"/>
    <w:rsid w:val="00A146FB"/>
    <w:rsid w:val="00A16601"/>
    <w:rsid w:val="00A17825"/>
    <w:rsid w:val="00A21178"/>
    <w:rsid w:val="00A21E9A"/>
    <w:rsid w:val="00A22219"/>
    <w:rsid w:val="00A22760"/>
    <w:rsid w:val="00A22E1B"/>
    <w:rsid w:val="00A2347A"/>
    <w:rsid w:val="00A23627"/>
    <w:rsid w:val="00A237F6"/>
    <w:rsid w:val="00A2414F"/>
    <w:rsid w:val="00A24CAD"/>
    <w:rsid w:val="00A26359"/>
    <w:rsid w:val="00A264F1"/>
    <w:rsid w:val="00A26CB5"/>
    <w:rsid w:val="00A26E4E"/>
    <w:rsid w:val="00A3061E"/>
    <w:rsid w:val="00A30987"/>
    <w:rsid w:val="00A30C46"/>
    <w:rsid w:val="00A31175"/>
    <w:rsid w:val="00A31CCC"/>
    <w:rsid w:val="00A321A5"/>
    <w:rsid w:val="00A324CF"/>
    <w:rsid w:val="00A326C2"/>
    <w:rsid w:val="00A33366"/>
    <w:rsid w:val="00A33E2B"/>
    <w:rsid w:val="00A364C1"/>
    <w:rsid w:val="00A37492"/>
    <w:rsid w:val="00A37A77"/>
    <w:rsid w:val="00A40670"/>
    <w:rsid w:val="00A4100C"/>
    <w:rsid w:val="00A41A27"/>
    <w:rsid w:val="00A41EE6"/>
    <w:rsid w:val="00A42604"/>
    <w:rsid w:val="00A44C31"/>
    <w:rsid w:val="00A47C5C"/>
    <w:rsid w:val="00A47E68"/>
    <w:rsid w:val="00A50B91"/>
    <w:rsid w:val="00A50C71"/>
    <w:rsid w:val="00A51C8C"/>
    <w:rsid w:val="00A5202C"/>
    <w:rsid w:val="00A5259C"/>
    <w:rsid w:val="00A5301E"/>
    <w:rsid w:val="00A53190"/>
    <w:rsid w:val="00A53AE9"/>
    <w:rsid w:val="00A548D2"/>
    <w:rsid w:val="00A55511"/>
    <w:rsid w:val="00A55723"/>
    <w:rsid w:val="00A564AE"/>
    <w:rsid w:val="00A566D9"/>
    <w:rsid w:val="00A56E11"/>
    <w:rsid w:val="00A57425"/>
    <w:rsid w:val="00A574BC"/>
    <w:rsid w:val="00A577A5"/>
    <w:rsid w:val="00A60437"/>
    <w:rsid w:val="00A60916"/>
    <w:rsid w:val="00A60B05"/>
    <w:rsid w:val="00A627B7"/>
    <w:rsid w:val="00A63898"/>
    <w:rsid w:val="00A65344"/>
    <w:rsid w:val="00A655D1"/>
    <w:rsid w:val="00A65B1B"/>
    <w:rsid w:val="00A65C0F"/>
    <w:rsid w:val="00A66774"/>
    <w:rsid w:val="00A66FA1"/>
    <w:rsid w:val="00A6738F"/>
    <w:rsid w:val="00A70302"/>
    <w:rsid w:val="00A7034B"/>
    <w:rsid w:val="00A706FF"/>
    <w:rsid w:val="00A73055"/>
    <w:rsid w:val="00A73D9B"/>
    <w:rsid w:val="00A75587"/>
    <w:rsid w:val="00A75C9F"/>
    <w:rsid w:val="00A7608B"/>
    <w:rsid w:val="00A76FC4"/>
    <w:rsid w:val="00A77262"/>
    <w:rsid w:val="00A804A9"/>
    <w:rsid w:val="00A80515"/>
    <w:rsid w:val="00A80783"/>
    <w:rsid w:val="00A80A48"/>
    <w:rsid w:val="00A80A86"/>
    <w:rsid w:val="00A80AE8"/>
    <w:rsid w:val="00A80CC2"/>
    <w:rsid w:val="00A812B6"/>
    <w:rsid w:val="00A81A85"/>
    <w:rsid w:val="00A823E2"/>
    <w:rsid w:val="00A82B49"/>
    <w:rsid w:val="00A8460B"/>
    <w:rsid w:val="00A8581D"/>
    <w:rsid w:val="00A86015"/>
    <w:rsid w:val="00A8676C"/>
    <w:rsid w:val="00A86DB7"/>
    <w:rsid w:val="00A8757E"/>
    <w:rsid w:val="00A91CB7"/>
    <w:rsid w:val="00A93FAC"/>
    <w:rsid w:val="00A954FF"/>
    <w:rsid w:val="00A95D3C"/>
    <w:rsid w:val="00A96A6B"/>
    <w:rsid w:val="00A976F7"/>
    <w:rsid w:val="00AA066D"/>
    <w:rsid w:val="00AA1581"/>
    <w:rsid w:val="00AA1903"/>
    <w:rsid w:val="00AA1B47"/>
    <w:rsid w:val="00AA24F3"/>
    <w:rsid w:val="00AA25E4"/>
    <w:rsid w:val="00AA281B"/>
    <w:rsid w:val="00AA32CD"/>
    <w:rsid w:val="00AA6C82"/>
    <w:rsid w:val="00AA744B"/>
    <w:rsid w:val="00AA78C4"/>
    <w:rsid w:val="00AB29B8"/>
    <w:rsid w:val="00AB3EB1"/>
    <w:rsid w:val="00AB4139"/>
    <w:rsid w:val="00AB4522"/>
    <w:rsid w:val="00AB47F8"/>
    <w:rsid w:val="00AB588C"/>
    <w:rsid w:val="00AB58D9"/>
    <w:rsid w:val="00AB5973"/>
    <w:rsid w:val="00AB675E"/>
    <w:rsid w:val="00AB720B"/>
    <w:rsid w:val="00AC09D3"/>
    <w:rsid w:val="00AC0FA5"/>
    <w:rsid w:val="00AC1264"/>
    <w:rsid w:val="00AC1A94"/>
    <w:rsid w:val="00AC1F6C"/>
    <w:rsid w:val="00AC278A"/>
    <w:rsid w:val="00AC3151"/>
    <w:rsid w:val="00AC6EB0"/>
    <w:rsid w:val="00AC7C5F"/>
    <w:rsid w:val="00AD0951"/>
    <w:rsid w:val="00AD0D65"/>
    <w:rsid w:val="00AD11DC"/>
    <w:rsid w:val="00AD151B"/>
    <w:rsid w:val="00AD1F32"/>
    <w:rsid w:val="00AD4217"/>
    <w:rsid w:val="00AD48E4"/>
    <w:rsid w:val="00AD6285"/>
    <w:rsid w:val="00AD65B1"/>
    <w:rsid w:val="00AD7790"/>
    <w:rsid w:val="00AD78C2"/>
    <w:rsid w:val="00AE0751"/>
    <w:rsid w:val="00AE2236"/>
    <w:rsid w:val="00AE329D"/>
    <w:rsid w:val="00AE447F"/>
    <w:rsid w:val="00AE4957"/>
    <w:rsid w:val="00AE4D06"/>
    <w:rsid w:val="00AE5675"/>
    <w:rsid w:val="00AE5BD3"/>
    <w:rsid w:val="00AE5ED6"/>
    <w:rsid w:val="00AE5F8C"/>
    <w:rsid w:val="00AF05AA"/>
    <w:rsid w:val="00AF0660"/>
    <w:rsid w:val="00AF10D2"/>
    <w:rsid w:val="00AF163A"/>
    <w:rsid w:val="00AF2373"/>
    <w:rsid w:val="00AF34FD"/>
    <w:rsid w:val="00AF3994"/>
    <w:rsid w:val="00AF483D"/>
    <w:rsid w:val="00AF535A"/>
    <w:rsid w:val="00AF5A2B"/>
    <w:rsid w:val="00AF6389"/>
    <w:rsid w:val="00AF73F0"/>
    <w:rsid w:val="00AF74F1"/>
    <w:rsid w:val="00AF78A7"/>
    <w:rsid w:val="00AF7CFA"/>
    <w:rsid w:val="00B0017D"/>
    <w:rsid w:val="00B006A5"/>
    <w:rsid w:val="00B0086E"/>
    <w:rsid w:val="00B00F6B"/>
    <w:rsid w:val="00B01DEB"/>
    <w:rsid w:val="00B01E34"/>
    <w:rsid w:val="00B023C2"/>
    <w:rsid w:val="00B025E4"/>
    <w:rsid w:val="00B03C8F"/>
    <w:rsid w:val="00B052EC"/>
    <w:rsid w:val="00B05327"/>
    <w:rsid w:val="00B06239"/>
    <w:rsid w:val="00B07DBA"/>
    <w:rsid w:val="00B102B6"/>
    <w:rsid w:val="00B1191E"/>
    <w:rsid w:val="00B12382"/>
    <w:rsid w:val="00B12419"/>
    <w:rsid w:val="00B14687"/>
    <w:rsid w:val="00B1469B"/>
    <w:rsid w:val="00B1475E"/>
    <w:rsid w:val="00B15F33"/>
    <w:rsid w:val="00B1601D"/>
    <w:rsid w:val="00B16A8F"/>
    <w:rsid w:val="00B16BE0"/>
    <w:rsid w:val="00B20035"/>
    <w:rsid w:val="00B20A6C"/>
    <w:rsid w:val="00B20F29"/>
    <w:rsid w:val="00B21832"/>
    <w:rsid w:val="00B2237E"/>
    <w:rsid w:val="00B242E7"/>
    <w:rsid w:val="00B26E06"/>
    <w:rsid w:val="00B27029"/>
    <w:rsid w:val="00B27529"/>
    <w:rsid w:val="00B2786F"/>
    <w:rsid w:val="00B303C9"/>
    <w:rsid w:val="00B30666"/>
    <w:rsid w:val="00B312D2"/>
    <w:rsid w:val="00B32320"/>
    <w:rsid w:val="00B32DAE"/>
    <w:rsid w:val="00B33264"/>
    <w:rsid w:val="00B33B2E"/>
    <w:rsid w:val="00B33E1D"/>
    <w:rsid w:val="00B34FE8"/>
    <w:rsid w:val="00B35B9A"/>
    <w:rsid w:val="00B35D52"/>
    <w:rsid w:val="00B371F7"/>
    <w:rsid w:val="00B4016B"/>
    <w:rsid w:val="00B41682"/>
    <w:rsid w:val="00B416DB"/>
    <w:rsid w:val="00B4245B"/>
    <w:rsid w:val="00B42F59"/>
    <w:rsid w:val="00B4419E"/>
    <w:rsid w:val="00B460B0"/>
    <w:rsid w:val="00B46551"/>
    <w:rsid w:val="00B5085A"/>
    <w:rsid w:val="00B524EB"/>
    <w:rsid w:val="00B52704"/>
    <w:rsid w:val="00B52DC2"/>
    <w:rsid w:val="00B536AA"/>
    <w:rsid w:val="00B54DBC"/>
    <w:rsid w:val="00B54F24"/>
    <w:rsid w:val="00B552D0"/>
    <w:rsid w:val="00B565CF"/>
    <w:rsid w:val="00B5699C"/>
    <w:rsid w:val="00B56A94"/>
    <w:rsid w:val="00B56C20"/>
    <w:rsid w:val="00B56E5D"/>
    <w:rsid w:val="00B57C94"/>
    <w:rsid w:val="00B60A9F"/>
    <w:rsid w:val="00B626A5"/>
    <w:rsid w:val="00B632B3"/>
    <w:rsid w:val="00B632B8"/>
    <w:rsid w:val="00B633AA"/>
    <w:rsid w:val="00B63409"/>
    <w:rsid w:val="00B63596"/>
    <w:rsid w:val="00B641E5"/>
    <w:rsid w:val="00B652E3"/>
    <w:rsid w:val="00B662DD"/>
    <w:rsid w:val="00B67420"/>
    <w:rsid w:val="00B704BB"/>
    <w:rsid w:val="00B71269"/>
    <w:rsid w:val="00B71F97"/>
    <w:rsid w:val="00B7245B"/>
    <w:rsid w:val="00B72A4D"/>
    <w:rsid w:val="00B72C9D"/>
    <w:rsid w:val="00B72D73"/>
    <w:rsid w:val="00B72F21"/>
    <w:rsid w:val="00B738B6"/>
    <w:rsid w:val="00B762EB"/>
    <w:rsid w:val="00B764B7"/>
    <w:rsid w:val="00B77931"/>
    <w:rsid w:val="00B80256"/>
    <w:rsid w:val="00B8060B"/>
    <w:rsid w:val="00B81D91"/>
    <w:rsid w:val="00B82BBC"/>
    <w:rsid w:val="00B82E68"/>
    <w:rsid w:val="00B82FD1"/>
    <w:rsid w:val="00B905B2"/>
    <w:rsid w:val="00B905F3"/>
    <w:rsid w:val="00B9393F"/>
    <w:rsid w:val="00B9456B"/>
    <w:rsid w:val="00B94A78"/>
    <w:rsid w:val="00B96421"/>
    <w:rsid w:val="00B966A3"/>
    <w:rsid w:val="00B96AD1"/>
    <w:rsid w:val="00B970D5"/>
    <w:rsid w:val="00B97249"/>
    <w:rsid w:val="00B973CA"/>
    <w:rsid w:val="00B97D52"/>
    <w:rsid w:val="00BA0DAC"/>
    <w:rsid w:val="00BA1BDD"/>
    <w:rsid w:val="00BA1FAE"/>
    <w:rsid w:val="00BA29BD"/>
    <w:rsid w:val="00BA36FC"/>
    <w:rsid w:val="00BA376D"/>
    <w:rsid w:val="00BA3C42"/>
    <w:rsid w:val="00BA4921"/>
    <w:rsid w:val="00BA5041"/>
    <w:rsid w:val="00BA6526"/>
    <w:rsid w:val="00BA7808"/>
    <w:rsid w:val="00BB0915"/>
    <w:rsid w:val="00BB0AC2"/>
    <w:rsid w:val="00BB0E35"/>
    <w:rsid w:val="00BB0E9E"/>
    <w:rsid w:val="00BB5D5F"/>
    <w:rsid w:val="00BB5EE4"/>
    <w:rsid w:val="00BB69FE"/>
    <w:rsid w:val="00BB7090"/>
    <w:rsid w:val="00BC0862"/>
    <w:rsid w:val="00BC2D47"/>
    <w:rsid w:val="00BC2DFF"/>
    <w:rsid w:val="00BC3DF6"/>
    <w:rsid w:val="00BC415A"/>
    <w:rsid w:val="00BC547D"/>
    <w:rsid w:val="00BC6115"/>
    <w:rsid w:val="00BC62B5"/>
    <w:rsid w:val="00BC7127"/>
    <w:rsid w:val="00BC726A"/>
    <w:rsid w:val="00BD009B"/>
    <w:rsid w:val="00BD170E"/>
    <w:rsid w:val="00BD3541"/>
    <w:rsid w:val="00BD43F6"/>
    <w:rsid w:val="00BD5A24"/>
    <w:rsid w:val="00BD64A4"/>
    <w:rsid w:val="00BD67EE"/>
    <w:rsid w:val="00BD7396"/>
    <w:rsid w:val="00BE2390"/>
    <w:rsid w:val="00BE37C8"/>
    <w:rsid w:val="00BE3CC0"/>
    <w:rsid w:val="00BE414B"/>
    <w:rsid w:val="00BE41B0"/>
    <w:rsid w:val="00BE4A74"/>
    <w:rsid w:val="00BE4C10"/>
    <w:rsid w:val="00BE5D38"/>
    <w:rsid w:val="00BE5EB4"/>
    <w:rsid w:val="00BE720B"/>
    <w:rsid w:val="00BE7290"/>
    <w:rsid w:val="00BF0933"/>
    <w:rsid w:val="00BF4C89"/>
    <w:rsid w:val="00BF513F"/>
    <w:rsid w:val="00BF5868"/>
    <w:rsid w:val="00BF7394"/>
    <w:rsid w:val="00BF76E0"/>
    <w:rsid w:val="00BF7DA1"/>
    <w:rsid w:val="00C02833"/>
    <w:rsid w:val="00C02F12"/>
    <w:rsid w:val="00C033D0"/>
    <w:rsid w:val="00C0431B"/>
    <w:rsid w:val="00C0545B"/>
    <w:rsid w:val="00C05A36"/>
    <w:rsid w:val="00C05E19"/>
    <w:rsid w:val="00C062E0"/>
    <w:rsid w:val="00C0642C"/>
    <w:rsid w:val="00C06AC3"/>
    <w:rsid w:val="00C07A4A"/>
    <w:rsid w:val="00C10322"/>
    <w:rsid w:val="00C10ACD"/>
    <w:rsid w:val="00C13B90"/>
    <w:rsid w:val="00C141B3"/>
    <w:rsid w:val="00C14E82"/>
    <w:rsid w:val="00C14FCD"/>
    <w:rsid w:val="00C16B1A"/>
    <w:rsid w:val="00C20284"/>
    <w:rsid w:val="00C20A8A"/>
    <w:rsid w:val="00C21CDF"/>
    <w:rsid w:val="00C245CD"/>
    <w:rsid w:val="00C246FC"/>
    <w:rsid w:val="00C2506F"/>
    <w:rsid w:val="00C25306"/>
    <w:rsid w:val="00C26F98"/>
    <w:rsid w:val="00C2776E"/>
    <w:rsid w:val="00C31A4F"/>
    <w:rsid w:val="00C33818"/>
    <w:rsid w:val="00C3442F"/>
    <w:rsid w:val="00C356E5"/>
    <w:rsid w:val="00C3635F"/>
    <w:rsid w:val="00C3686A"/>
    <w:rsid w:val="00C36DCA"/>
    <w:rsid w:val="00C374DE"/>
    <w:rsid w:val="00C37BAB"/>
    <w:rsid w:val="00C4027A"/>
    <w:rsid w:val="00C4062E"/>
    <w:rsid w:val="00C41557"/>
    <w:rsid w:val="00C417CF"/>
    <w:rsid w:val="00C42C22"/>
    <w:rsid w:val="00C42E2B"/>
    <w:rsid w:val="00C43C36"/>
    <w:rsid w:val="00C44B51"/>
    <w:rsid w:val="00C44F1B"/>
    <w:rsid w:val="00C475D3"/>
    <w:rsid w:val="00C505EB"/>
    <w:rsid w:val="00C515CC"/>
    <w:rsid w:val="00C51E27"/>
    <w:rsid w:val="00C532BD"/>
    <w:rsid w:val="00C54742"/>
    <w:rsid w:val="00C54DEF"/>
    <w:rsid w:val="00C5562A"/>
    <w:rsid w:val="00C55CE3"/>
    <w:rsid w:val="00C57755"/>
    <w:rsid w:val="00C57B64"/>
    <w:rsid w:val="00C60722"/>
    <w:rsid w:val="00C60D8D"/>
    <w:rsid w:val="00C61091"/>
    <w:rsid w:val="00C63C1C"/>
    <w:rsid w:val="00C649F5"/>
    <w:rsid w:val="00C65C8A"/>
    <w:rsid w:val="00C67470"/>
    <w:rsid w:val="00C67BB3"/>
    <w:rsid w:val="00C67BCB"/>
    <w:rsid w:val="00C7025B"/>
    <w:rsid w:val="00C70404"/>
    <w:rsid w:val="00C71DBA"/>
    <w:rsid w:val="00C72032"/>
    <w:rsid w:val="00C72E73"/>
    <w:rsid w:val="00C7339B"/>
    <w:rsid w:val="00C73B20"/>
    <w:rsid w:val="00C7405B"/>
    <w:rsid w:val="00C7592D"/>
    <w:rsid w:val="00C770D1"/>
    <w:rsid w:val="00C77971"/>
    <w:rsid w:val="00C77FB1"/>
    <w:rsid w:val="00C80399"/>
    <w:rsid w:val="00C803C9"/>
    <w:rsid w:val="00C827F6"/>
    <w:rsid w:val="00C83E5B"/>
    <w:rsid w:val="00C879F1"/>
    <w:rsid w:val="00C909BB"/>
    <w:rsid w:val="00C91CBB"/>
    <w:rsid w:val="00C92D87"/>
    <w:rsid w:val="00C93876"/>
    <w:rsid w:val="00C944AB"/>
    <w:rsid w:val="00C949C0"/>
    <w:rsid w:val="00C9506A"/>
    <w:rsid w:val="00C95B1B"/>
    <w:rsid w:val="00C95CE2"/>
    <w:rsid w:val="00C9610D"/>
    <w:rsid w:val="00C96114"/>
    <w:rsid w:val="00C96259"/>
    <w:rsid w:val="00C975ED"/>
    <w:rsid w:val="00C976D2"/>
    <w:rsid w:val="00C97A00"/>
    <w:rsid w:val="00C97DFB"/>
    <w:rsid w:val="00CA1C6F"/>
    <w:rsid w:val="00CA2967"/>
    <w:rsid w:val="00CA2A47"/>
    <w:rsid w:val="00CA3E81"/>
    <w:rsid w:val="00CA4107"/>
    <w:rsid w:val="00CA4848"/>
    <w:rsid w:val="00CA5B2A"/>
    <w:rsid w:val="00CA6E94"/>
    <w:rsid w:val="00CA715F"/>
    <w:rsid w:val="00CA7B86"/>
    <w:rsid w:val="00CB0EDA"/>
    <w:rsid w:val="00CB13D2"/>
    <w:rsid w:val="00CB1C05"/>
    <w:rsid w:val="00CB202E"/>
    <w:rsid w:val="00CB29C0"/>
    <w:rsid w:val="00CB389E"/>
    <w:rsid w:val="00CB5FED"/>
    <w:rsid w:val="00CB6EE5"/>
    <w:rsid w:val="00CB748D"/>
    <w:rsid w:val="00CB7ADF"/>
    <w:rsid w:val="00CC0D57"/>
    <w:rsid w:val="00CC1133"/>
    <w:rsid w:val="00CC1406"/>
    <w:rsid w:val="00CC140B"/>
    <w:rsid w:val="00CC1A25"/>
    <w:rsid w:val="00CC60B9"/>
    <w:rsid w:val="00CC6192"/>
    <w:rsid w:val="00CC7598"/>
    <w:rsid w:val="00CD232F"/>
    <w:rsid w:val="00CD2377"/>
    <w:rsid w:val="00CD4008"/>
    <w:rsid w:val="00CD4589"/>
    <w:rsid w:val="00CD4897"/>
    <w:rsid w:val="00CD6CC1"/>
    <w:rsid w:val="00CD6DDB"/>
    <w:rsid w:val="00CD71CA"/>
    <w:rsid w:val="00CD7375"/>
    <w:rsid w:val="00CE06E6"/>
    <w:rsid w:val="00CE1EF4"/>
    <w:rsid w:val="00CE1FF7"/>
    <w:rsid w:val="00CE2448"/>
    <w:rsid w:val="00CE2AFD"/>
    <w:rsid w:val="00CE46A9"/>
    <w:rsid w:val="00CE6606"/>
    <w:rsid w:val="00CE7531"/>
    <w:rsid w:val="00CE7693"/>
    <w:rsid w:val="00CF0737"/>
    <w:rsid w:val="00CF0B32"/>
    <w:rsid w:val="00CF1BA8"/>
    <w:rsid w:val="00CF1E98"/>
    <w:rsid w:val="00CF2146"/>
    <w:rsid w:val="00CF26B7"/>
    <w:rsid w:val="00CF3468"/>
    <w:rsid w:val="00CF425D"/>
    <w:rsid w:val="00CF596D"/>
    <w:rsid w:val="00CF6AB5"/>
    <w:rsid w:val="00CF6FD2"/>
    <w:rsid w:val="00CF7D43"/>
    <w:rsid w:val="00D0027A"/>
    <w:rsid w:val="00D0046F"/>
    <w:rsid w:val="00D004AF"/>
    <w:rsid w:val="00D0064D"/>
    <w:rsid w:val="00D03294"/>
    <w:rsid w:val="00D03655"/>
    <w:rsid w:val="00D03C31"/>
    <w:rsid w:val="00D0535B"/>
    <w:rsid w:val="00D05896"/>
    <w:rsid w:val="00D061ED"/>
    <w:rsid w:val="00D06544"/>
    <w:rsid w:val="00D06C0A"/>
    <w:rsid w:val="00D07A5F"/>
    <w:rsid w:val="00D10C53"/>
    <w:rsid w:val="00D10DA8"/>
    <w:rsid w:val="00D11FBE"/>
    <w:rsid w:val="00D12A3C"/>
    <w:rsid w:val="00D12C32"/>
    <w:rsid w:val="00D130A4"/>
    <w:rsid w:val="00D13C22"/>
    <w:rsid w:val="00D158C6"/>
    <w:rsid w:val="00D202AC"/>
    <w:rsid w:val="00D207BD"/>
    <w:rsid w:val="00D21C47"/>
    <w:rsid w:val="00D22CED"/>
    <w:rsid w:val="00D22E54"/>
    <w:rsid w:val="00D2376D"/>
    <w:rsid w:val="00D24495"/>
    <w:rsid w:val="00D248FE"/>
    <w:rsid w:val="00D25FCC"/>
    <w:rsid w:val="00D27CEE"/>
    <w:rsid w:val="00D301F1"/>
    <w:rsid w:val="00D30840"/>
    <w:rsid w:val="00D31283"/>
    <w:rsid w:val="00D32532"/>
    <w:rsid w:val="00D32958"/>
    <w:rsid w:val="00D34440"/>
    <w:rsid w:val="00D36357"/>
    <w:rsid w:val="00D3744D"/>
    <w:rsid w:val="00D401BA"/>
    <w:rsid w:val="00D415FA"/>
    <w:rsid w:val="00D42E3C"/>
    <w:rsid w:val="00D430B3"/>
    <w:rsid w:val="00D4344A"/>
    <w:rsid w:val="00D43BB8"/>
    <w:rsid w:val="00D44361"/>
    <w:rsid w:val="00D44899"/>
    <w:rsid w:val="00D44998"/>
    <w:rsid w:val="00D44BBE"/>
    <w:rsid w:val="00D44F60"/>
    <w:rsid w:val="00D46C56"/>
    <w:rsid w:val="00D47698"/>
    <w:rsid w:val="00D500FB"/>
    <w:rsid w:val="00D504B1"/>
    <w:rsid w:val="00D5100A"/>
    <w:rsid w:val="00D51039"/>
    <w:rsid w:val="00D510EA"/>
    <w:rsid w:val="00D512C5"/>
    <w:rsid w:val="00D51AE1"/>
    <w:rsid w:val="00D52728"/>
    <w:rsid w:val="00D52FDA"/>
    <w:rsid w:val="00D53EBD"/>
    <w:rsid w:val="00D54A65"/>
    <w:rsid w:val="00D556C5"/>
    <w:rsid w:val="00D556C6"/>
    <w:rsid w:val="00D55FE4"/>
    <w:rsid w:val="00D56A70"/>
    <w:rsid w:val="00D57A93"/>
    <w:rsid w:val="00D57F52"/>
    <w:rsid w:val="00D6000B"/>
    <w:rsid w:val="00D60754"/>
    <w:rsid w:val="00D62853"/>
    <w:rsid w:val="00D637C5"/>
    <w:rsid w:val="00D64DAC"/>
    <w:rsid w:val="00D6652F"/>
    <w:rsid w:val="00D66DB1"/>
    <w:rsid w:val="00D66F36"/>
    <w:rsid w:val="00D67DC4"/>
    <w:rsid w:val="00D7218B"/>
    <w:rsid w:val="00D73401"/>
    <w:rsid w:val="00D73AA4"/>
    <w:rsid w:val="00D76271"/>
    <w:rsid w:val="00D76E38"/>
    <w:rsid w:val="00D77003"/>
    <w:rsid w:val="00D80F8B"/>
    <w:rsid w:val="00D818CB"/>
    <w:rsid w:val="00D81C65"/>
    <w:rsid w:val="00D842C4"/>
    <w:rsid w:val="00D859CB"/>
    <w:rsid w:val="00D86278"/>
    <w:rsid w:val="00D863E7"/>
    <w:rsid w:val="00D87C13"/>
    <w:rsid w:val="00D909F4"/>
    <w:rsid w:val="00D90D77"/>
    <w:rsid w:val="00D91721"/>
    <w:rsid w:val="00D917F2"/>
    <w:rsid w:val="00D92157"/>
    <w:rsid w:val="00D96620"/>
    <w:rsid w:val="00DA18E8"/>
    <w:rsid w:val="00DA2587"/>
    <w:rsid w:val="00DA2623"/>
    <w:rsid w:val="00DA2C86"/>
    <w:rsid w:val="00DA3A26"/>
    <w:rsid w:val="00DA53E0"/>
    <w:rsid w:val="00DA548E"/>
    <w:rsid w:val="00DA5977"/>
    <w:rsid w:val="00DA6236"/>
    <w:rsid w:val="00DB0ED7"/>
    <w:rsid w:val="00DB1AA7"/>
    <w:rsid w:val="00DB440B"/>
    <w:rsid w:val="00DB529B"/>
    <w:rsid w:val="00DB5861"/>
    <w:rsid w:val="00DB6D96"/>
    <w:rsid w:val="00DB74DE"/>
    <w:rsid w:val="00DB7B4A"/>
    <w:rsid w:val="00DC082E"/>
    <w:rsid w:val="00DC1B83"/>
    <w:rsid w:val="00DC1FAF"/>
    <w:rsid w:val="00DC3F97"/>
    <w:rsid w:val="00DC40C0"/>
    <w:rsid w:val="00DC4709"/>
    <w:rsid w:val="00DC4B0E"/>
    <w:rsid w:val="00DC503C"/>
    <w:rsid w:val="00DC5612"/>
    <w:rsid w:val="00DC575A"/>
    <w:rsid w:val="00DC6B74"/>
    <w:rsid w:val="00DD1240"/>
    <w:rsid w:val="00DD23F3"/>
    <w:rsid w:val="00DD2820"/>
    <w:rsid w:val="00DD33A3"/>
    <w:rsid w:val="00DD46D8"/>
    <w:rsid w:val="00DD5354"/>
    <w:rsid w:val="00DD62C8"/>
    <w:rsid w:val="00DE0282"/>
    <w:rsid w:val="00DE1B70"/>
    <w:rsid w:val="00DE3013"/>
    <w:rsid w:val="00DE3DAA"/>
    <w:rsid w:val="00DE4DAA"/>
    <w:rsid w:val="00DE5028"/>
    <w:rsid w:val="00DE576E"/>
    <w:rsid w:val="00DE5A95"/>
    <w:rsid w:val="00DE5CB0"/>
    <w:rsid w:val="00DE6D7A"/>
    <w:rsid w:val="00DE78D8"/>
    <w:rsid w:val="00DF0D84"/>
    <w:rsid w:val="00DF1223"/>
    <w:rsid w:val="00DF368D"/>
    <w:rsid w:val="00DF3A70"/>
    <w:rsid w:val="00DF3F45"/>
    <w:rsid w:val="00DF4179"/>
    <w:rsid w:val="00DF45C6"/>
    <w:rsid w:val="00DF464C"/>
    <w:rsid w:val="00DF6EA4"/>
    <w:rsid w:val="00E00E35"/>
    <w:rsid w:val="00E01CD0"/>
    <w:rsid w:val="00E02039"/>
    <w:rsid w:val="00E02608"/>
    <w:rsid w:val="00E033C5"/>
    <w:rsid w:val="00E03602"/>
    <w:rsid w:val="00E03EC2"/>
    <w:rsid w:val="00E0471D"/>
    <w:rsid w:val="00E04DB1"/>
    <w:rsid w:val="00E060E6"/>
    <w:rsid w:val="00E0645F"/>
    <w:rsid w:val="00E0661B"/>
    <w:rsid w:val="00E06E19"/>
    <w:rsid w:val="00E07065"/>
    <w:rsid w:val="00E07323"/>
    <w:rsid w:val="00E07D4C"/>
    <w:rsid w:val="00E1084E"/>
    <w:rsid w:val="00E10B54"/>
    <w:rsid w:val="00E11D27"/>
    <w:rsid w:val="00E11F3B"/>
    <w:rsid w:val="00E131E0"/>
    <w:rsid w:val="00E1421F"/>
    <w:rsid w:val="00E144F0"/>
    <w:rsid w:val="00E14B7F"/>
    <w:rsid w:val="00E1611C"/>
    <w:rsid w:val="00E17A56"/>
    <w:rsid w:val="00E20219"/>
    <w:rsid w:val="00E2035B"/>
    <w:rsid w:val="00E2053A"/>
    <w:rsid w:val="00E205A4"/>
    <w:rsid w:val="00E20D79"/>
    <w:rsid w:val="00E21A2D"/>
    <w:rsid w:val="00E21A38"/>
    <w:rsid w:val="00E232AE"/>
    <w:rsid w:val="00E2371A"/>
    <w:rsid w:val="00E2491E"/>
    <w:rsid w:val="00E25E90"/>
    <w:rsid w:val="00E264CC"/>
    <w:rsid w:val="00E2677A"/>
    <w:rsid w:val="00E2700D"/>
    <w:rsid w:val="00E303A1"/>
    <w:rsid w:val="00E307A8"/>
    <w:rsid w:val="00E30A0C"/>
    <w:rsid w:val="00E34C31"/>
    <w:rsid w:val="00E3675A"/>
    <w:rsid w:val="00E370C2"/>
    <w:rsid w:val="00E37EC7"/>
    <w:rsid w:val="00E401E0"/>
    <w:rsid w:val="00E40809"/>
    <w:rsid w:val="00E40D39"/>
    <w:rsid w:val="00E40E5D"/>
    <w:rsid w:val="00E4180B"/>
    <w:rsid w:val="00E4224C"/>
    <w:rsid w:val="00E43774"/>
    <w:rsid w:val="00E442C8"/>
    <w:rsid w:val="00E4465C"/>
    <w:rsid w:val="00E44E6A"/>
    <w:rsid w:val="00E45C5A"/>
    <w:rsid w:val="00E46651"/>
    <w:rsid w:val="00E466F0"/>
    <w:rsid w:val="00E500F1"/>
    <w:rsid w:val="00E50179"/>
    <w:rsid w:val="00E50A41"/>
    <w:rsid w:val="00E51244"/>
    <w:rsid w:val="00E52481"/>
    <w:rsid w:val="00E52970"/>
    <w:rsid w:val="00E52CD6"/>
    <w:rsid w:val="00E53048"/>
    <w:rsid w:val="00E53B64"/>
    <w:rsid w:val="00E54ACA"/>
    <w:rsid w:val="00E54D57"/>
    <w:rsid w:val="00E54EC0"/>
    <w:rsid w:val="00E562F7"/>
    <w:rsid w:val="00E56A7A"/>
    <w:rsid w:val="00E57403"/>
    <w:rsid w:val="00E5769E"/>
    <w:rsid w:val="00E57B3E"/>
    <w:rsid w:val="00E57FFE"/>
    <w:rsid w:val="00E60956"/>
    <w:rsid w:val="00E61FC7"/>
    <w:rsid w:val="00E627EE"/>
    <w:rsid w:val="00E6396A"/>
    <w:rsid w:val="00E6434D"/>
    <w:rsid w:val="00E64725"/>
    <w:rsid w:val="00E648B9"/>
    <w:rsid w:val="00E65713"/>
    <w:rsid w:val="00E660D7"/>
    <w:rsid w:val="00E67611"/>
    <w:rsid w:val="00E70D82"/>
    <w:rsid w:val="00E70EB7"/>
    <w:rsid w:val="00E71982"/>
    <w:rsid w:val="00E72BB6"/>
    <w:rsid w:val="00E73EF9"/>
    <w:rsid w:val="00E77355"/>
    <w:rsid w:val="00E77B33"/>
    <w:rsid w:val="00E80912"/>
    <w:rsid w:val="00E80D3C"/>
    <w:rsid w:val="00E8191E"/>
    <w:rsid w:val="00E81AE7"/>
    <w:rsid w:val="00E81D23"/>
    <w:rsid w:val="00E84102"/>
    <w:rsid w:val="00E84969"/>
    <w:rsid w:val="00E84E56"/>
    <w:rsid w:val="00E85406"/>
    <w:rsid w:val="00E855A3"/>
    <w:rsid w:val="00E8712C"/>
    <w:rsid w:val="00E87482"/>
    <w:rsid w:val="00E90213"/>
    <w:rsid w:val="00E903DB"/>
    <w:rsid w:val="00E90550"/>
    <w:rsid w:val="00E91B6D"/>
    <w:rsid w:val="00E92224"/>
    <w:rsid w:val="00E92E28"/>
    <w:rsid w:val="00E93118"/>
    <w:rsid w:val="00E936D1"/>
    <w:rsid w:val="00E93D0E"/>
    <w:rsid w:val="00E94980"/>
    <w:rsid w:val="00E95A74"/>
    <w:rsid w:val="00E96499"/>
    <w:rsid w:val="00E96E5C"/>
    <w:rsid w:val="00E97690"/>
    <w:rsid w:val="00EA08AD"/>
    <w:rsid w:val="00EA09A1"/>
    <w:rsid w:val="00EA1DE4"/>
    <w:rsid w:val="00EA1F75"/>
    <w:rsid w:val="00EA26C5"/>
    <w:rsid w:val="00EA2FF4"/>
    <w:rsid w:val="00EA3D8A"/>
    <w:rsid w:val="00EA3E19"/>
    <w:rsid w:val="00EA452B"/>
    <w:rsid w:val="00EA5C6D"/>
    <w:rsid w:val="00EB16DE"/>
    <w:rsid w:val="00EB1968"/>
    <w:rsid w:val="00EB232C"/>
    <w:rsid w:val="00EB27F8"/>
    <w:rsid w:val="00EB3299"/>
    <w:rsid w:val="00EB45CA"/>
    <w:rsid w:val="00EB5101"/>
    <w:rsid w:val="00EB5B7D"/>
    <w:rsid w:val="00EB688D"/>
    <w:rsid w:val="00EC288F"/>
    <w:rsid w:val="00EC2C31"/>
    <w:rsid w:val="00EC320A"/>
    <w:rsid w:val="00EC3A6F"/>
    <w:rsid w:val="00EC3B43"/>
    <w:rsid w:val="00EC4030"/>
    <w:rsid w:val="00EC408A"/>
    <w:rsid w:val="00EC4449"/>
    <w:rsid w:val="00EC4576"/>
    <w:rsid w:val="00EC4A17"/>
    <w:rsid w:val="00EC52B9"/>
    <w:rsid w:val="00EC5A8E"/>
    <w:rsid w:val="00EC6036"/>
    <w:rsid w:val="00EC72CC"/>
    <w:rsid w:val="00ED0489"/>
    <w:rsid w:val="00ED0529"/>
    <w:rsid w:val="00ED0E28"/>
    <w:rsid w:val="00ED1622"/>
    <w:rsid w:val="00ED221B"/>
    <w:rsid w:val="00ED2430"/>
    <w:rsid w:val="00ED3A85"/>
    <w:rsid w:val="00ED4794"/>
    <w:rsid w:val="00ED6C3E"/>
    <w:rsid w:val="00ED7488"/>
    <w:rsid w:val="00ED7564"/>
    <w:rsid w:val="00EE26AD"/>
    <w:rsid w:val="00EE2BB0"/>
    <w:rsid w:val="00EE320A"/>
    <w:rsid w:val="00EE4753"/>
    <w:rsid w:val="00EE4DFC"/>
    <w:rsid w:val="00EE58AA"/>
    <w:rsid w:val="00EE5AD4"/>
    <w:rsid w:val="00EE5D34"/>
    <w:rsid w:val="00EE5E17"/>
    <w:rsid w:val="00EE62DC"/>
    <w:rsid w:val="00EE6EA8"/>
    <w:rsid w:val="00EE723B"/>
    <w:rsid w:val="00EF083A"/>
    <w:rsid w:val="00EF128C"/>
    <w:rsid w:val="00EF1B74"/>
    <w:rsid w:val="00EF2CD1"/>
    <w:rsid w:val="00EF3057"/>
    <w:rsid w:val="00EF3381"/>
    <w:rsid w:val="00EF4450"/>
    <w:rsid w:val="00EF50F5"/>
    <w:rsid w:val="00EF5ADB"/>
    <w:rsid w:val="00EF5BDA"/>
    <w:rsid w:val="00EF761D"/>
    <w:rsid w:val="00EF79F2"/>
    <w:rsid w:val="00F00446"/>
    <w:rsid w:val="00F007D7"/>
    <w:rsid w:val="00F00A38"/>
    <w:rsid w:val="00F03446"/>
    <w:rsid w:val="00F035F1"/>
    <w:rsid w:val="00F05264"/>
    <w:rsid w:val="00F05418"/>
    <w:rsid w:val="00F06A98"/>
    <w:rsid w:val="00F06DD6"/>
    <w:rsid w:val="00F06EA7"/>
    <w:rsid w:val="00F10276"/>
    <w:rsid w:val="00F107B9"/>
    <w:rsid w:val="00F1162A"/>
    <w:rsid w:val="00F11ACC"/>
    <w:rsid w:val="00F11DB8"/>
    <w:rsid w:val="00F125D4"/>
    <w:rsid w:val="00F13933"/>
    <w:rsid w:val="00F13BDD"/>
    <w:rsid w:val="00F14159"/>
    <w:rsid w:val="00F15EB7"/>
    <w:rsid w:val="00F16A1F"/>
    <w:rsid w:val="00F16B4B"/>
    <w:rsid w:val="00F16E7D"/>
    <w:rsid w:val="00F17AC4"/>
    <w:rsid w:val="00F2020E"/>
    <w:rsid w:val="00F20A70"/>
    <w:rsid w:val="00F21853"/>
    <w:rsid w:val="00F22137"/>
    <w:rsid w:val="00F22181"/>
    <w:rsid w:val="00F2248B"/>
    <w:rsid w:val="00F224D3"/>
    <w:rsid w:val="00F24C9D"/>
    <w:rsid w:val="00F252BD"/>
    <w:rsid w:val="00F25E08"/>
    <w:rsid w:val="00F267B4"/>
    <w:rsid w:val="00F27C18"/>
    <w:rsid w:val="00F313C0"/>
    <w:rsid w:val="00F31E99"/>
    <w:rsid w:val="00F3476A"/>
    <w:rsid w:val="00F35EB9"/>
    <w:rsid w:val="00F36D29"/>
    <w:rsid w:val="00F3709C"/>
    <w:rsid w:val="00F37D8F"/>
    <w:rsid w:val="00F40220"/>
    <w:rsid w:val="00F41CEB"/>
    <w:rsid w:val="00F41D91"/>
    <w:rsid w:val="00F4248F"/>
    <w:rsid w:val="00F42671"/>
    <w:rsid w:val="00F42976"/>
    <w:rsid w:val="00F43D09"/>
    <w:rsid w:val="00F43D25"/>
    <w:rsid w:val="00F43DD6"/>
    <w:rsid w:val="00F44D5D"/>
    <w:rsid w:val="00F450E2"/>
    <w:rsid w:val="00F46379"/>
    <w:rsid w:val="00F465D6"/>
    <w:rsid w:val="00F477F4"/>
    <w:rsid w:val="00F4789B"/>
    <w:rsid w:val="00F50D59"/>
    <w:rsid w:val="00F51CCF"/>
    <w:rsid w:val="00F528DC"/>
    <w:rsid w:val="00F54BD1"/>
    <w:rsid w:val="00F55A60"/>
    <w:rsid w:val="00F56012"/>
    <w:rsid w:val="00F560D2"/>
    <w:rsid w:val="00F57526"/>
    <w:rsid w:val="00F61896"/>
    <w:rsid w:val="00F61942"/>
    <w:rsid w:val="00F61E3E"/>
    <w:rsid w:val="00F63217"/>
    <w:rsid w:val="00F63A77"/>
    <w:rsid w:val="00F63ACB"/>
    <w:rsid w:val="00F6433E"/>
    <w:rsid w:val="00F6480F"/>
    <w:rsid w:val="00F648EA"/>
    <w:rsid w:val="00F654A0"/>
    <w:rsid w:val="00F66B93"/>
    <w:rsid w:val="00F673F7"/>
    <w:rsid w:val="00F7061A"/>
    <w:rsid w:val="00F7102B"/>
    <w:rsid w:val="00F718FF"/>
    <w:rsid w:val="00F72548"/>
    <w:rsid w:val="00F7467E"/>
    <w:rsid w:val="00F74A8F"/>
    <w:rsid w:val="00F74D82"/>
    <w:rsid w:val="00F75687"/>
    <w:rsid w:val="00F759BA"/>
    <w:rsid w:val="00F77425"/>
    <w:rsid w:val="00F778A2"/>
    <w:rsid w:val="00F77D3C"/>
    <w:rsid w:val="00F80B0E"/>
    <w:rsid w:val="00F812D7"/>
    <w:rsid w:val="00F82225"/>
    <w:rsid w:val="00F8223F"/>
    <w:rsid w:val="00F822BF"/>
    <w:rsid w:val="00F82DC5"/>
    <w:rsid w:val="00F85B57"/>
    <w:rsid w:val="00F86EF1"/>
    <w:rsid w:val="00F901A1"/>
    <w:rsid w:val="00F905CD"/>
    <w:rsid w:val="00F91273"/>
    <w:rsid w:val="00F913B5"/>
    <w:rsid w:val="00F91BE7"/>
    <w:rsid w:val="00F93069"/>
    <w:rsid w:val="00F93096"/>
    <w:rsid w:val="00F93264"/>
    <w:rsid w:val="00F94448"/>
    <w:rsid w:val="00F94C40"/>
    <w:rsid w:val="00F94C4A"/>
    <w:rsid w:val="00F96F60"/>
    <w:rsid w:val="00FA0084"/>
    <w:rsid w:val="00FA01F7"/>
    <w:rsid w:val="00FA063D"/>
    <w:rsid w:val="00FA11BD"/>
    <w:rsid w:val="00FA1524"/>
    <w:rsid w:val="00FA1AC1"/>
    <w:rsid w:val="00FA3443"/>
    <w:rsid w:val="00FA44C2"/>
    <w:rsid w:val="00FA44FE"/>
    <w:rsid w:val="00FA4577"/>
    <w:rsid w:val="00FA53CF"/>
    <w:rsid w:val="00FA6EAA"/>
    <w:rsid w:val="00FA74C4"/>
    <w:rsid w:val="00FA78C0"/>
    <w:rsid w:val="00FA7B1A"/>
    <w:rsid w:val="00FB799D"/>
    <w:rsid w:val="00FC08C5"/>
    <w:rsid w:val="00FC0C96"/>
    <w:rsid w:val="00FC1063"/>
    <w:rsid w:val="00FC1192"/>
    <w:rsid w:val="00FC2FC3"/>
    <w:rsid w:val="00FC3078"/>
    <w:rsid w:val="00FC3AB0"/>
    <w:rsid w:val="00FC5072"/>
    <w:rsid w:val="00FC5476"/>
    <w:rsid w:val="00FC575E"/>
    <w:rsid w:val="00FC577B"/>
    <w:rsid w:val="00FC6363"/>
    <w:rsid w:val="00FC74F3"/>
    <w:rsid w:val="00FD1B93"/>
    <w:rsid w:val="00FD30F9"/>
    <w:rsid w:val="00FD3180"/>
    <w:rsid w:val="00FD31B2"/>
    <w:rsid w:val="00FD38CA"/>
    <w:rsid w:val="00FD427B"/>
    <w:rsid w:val="00FD44D7"/>
    <w:rsid w:val="00FD62F4"/>
    <w:rsid w:val="00FD6935"/>
    <w:rsid w:val="00FD6965"/>
    <w:rsid w:val="00FD6B1A"/>
    <w:rsid w:val="00FD6D4A"/>
    <w:rsid w:val="00FD7641"/>
    <w:rsid w:val="00FD791E"/>
    <w:rsid w:val="00FE0804"/>
    <w:rsid w:val="00FE2DE2"/>
    <w:rsid w:val="00FE2EB3"/>
    <w:rsid w:val="00FE3353"/>
    <w:rsid w:val="00FE42B8"/>
    <w:rsid w:val="00FE461E"/>
    <w:rsid w:val="00FE4B86"/>
    <w:rsid w:val="00FE5E7A"/>
    <w:rsid w:val="00FE6202"/>
    <w:rsid w:val="00FE6C21"/>
    <w:rsid w:val="00FF00D7"/>
    <w:rsid w:val="00FF0FE7"/>
    <w:rsid w:val="00FF1013"/>
    <w:rsid w:val="00FF1124"/>
    <w:rsid w:val="00FF194A"/>
    <w:rsid w:val="00FF1CAC"/>
    <w:rsid w:val="00FF2295"/>
    <w:rsid w:val="00FF3286"/>
    <w:rsid w:val="00FF45E3"/>
    <w:rsid w:val="00FF4D6A"/>
    <w:rsid w:val="00FF5591"/>
    <w:rsid w:val="00FF5F89"/>
    <w:rsid w:val="00FF67A8"/>
    <w:rsid w:val="00FF75E1"/>
    <w:rsid w:val="00FF7743"/>
    <w:rsid w:val="00FF77F8"/>
    <w:rsid w:val="00FF7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20B785D"/>
  <w15:docId w15:val="{B6DA33AF-71C7-E141-86E8-814A47818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rsid w:val="00C515CC"/>
    <w:pPr>
      <w:widowControl w:val="0"/>
      <w:adjustRightInd w:val="0"/>
      <w:spacing w:line="360" w:lineRule="auto"/>
      <w:jc w:val="both"/>
      <w:textAlignment w:val="baseline"/>
    </w:pPr>
    <w:rPr>
      <w:rFonts w:eastAsia="標楷體"/>
      <w:sz w:val="28"/>
    </w:rPr>
  </w:style>
  <w:style w:type="paragraph" w:styleId="10">
    <w:name w:val="heading 1"/>
    <w:basedOn w:val="a1"/>
    <w:next w:val="11"/>
    <w:qFormat/>
    <w:rsid w:val="00134C35"/>
    <w:pPr>
      <w:keepNext/>
      <w:numPr>
        <w:numId w:val="1"/>
      </w:numPr>
      <w:spacing w:before="180" w:after="180"/>
      <w:outlineLvl w:val="0"/>
    </w:pPr>
    <w:rPr>
      <w:b/>
      <w:kern w:val="52"/>
    </w:rPr>
  </w:style>
  <w:style w:type="paragraph" w:styleId="2">
    <w:name w:val="heading 2"/>
    <w:basedOn w:val="a1"/>
    <w:next w:val="21"/>
    <w:link w:val="22"/>
    <w:qFormat/>
    <w:rsid w:val="00134C35"/>
    <w:pPr>
      <w:keepNext/>
      <w:numPr>
        <w:ilvl w:val="1"/>
        <w:numId w:val="1"/>
      </w:numPr>
      <w:outlineLvl w:val="1"/>
    </w:pPr>
    <w:rPr>
      <w:b/>
    </w:rPr>
  </w:style>
  <w:style w:type="paragraph" w:styleId="3">
    <w:name w:val="heading 3"/>
    <w:basedOn w:val="a1"/>
    <w:next w:val="30"/>
    <w:link w:val="31"/>
    <w:qFormat/>
    <w:rsid w:val="00134C35"/>
    <w:pPr>
      <w:keepNext/>
      <w:widowControl/>
      <w:numPr>
        <w:ilvl w:val="2"/>
        <w:numId w:val="1"/>
      </w:numPr>
      <w:textAlignment w:val="bottom"/>
      <w:outlineLvl w:val="2"/>
    </w:pPr>
    <w:rPr>
      <w:rFonts w:hAnsi="Arial"/>
      <w:b/>
      <w:position w:val="6"/>
    </w:rPr>
  </w:style>
  <w:style w:type="paragraph" w:styleId="4">
    <w:name w:val="heading 4"/>
    <w:basedOn w:val="a1"/>
    <w:next w:val="41"/>
    <w:qFormat/>
    <w:rsid w:val="00134C35"/>
    <w:pPr>
      <w:keepNext/>
      <w:numPr>
        <w:ilvl w:val="3"/>
        <w:numId w:val="1"/>
      </w:numPr>
      <w:ind w:left="1701"/>
      <w:outlineLvl w:val="3"/>
    </w:pPr>
    <w:rPr>
      <w:b/>
    </w:rPr>
  </w:style>
  <w:style w:type="paragraph" w:styleId="5">
    <w:name w:val="heading 5"/>
    <w:basedOn w:val="a1"/>
    <w:next w:val="51"/>
    <w:qFormat/>
    <w:rsid w:val="00134C35"/>
    <w:pPr>
      <w:keepNext/>
      <w:numPr>
        <w:ilvl w:val="4"/>
        <w:numId w:val="1"/>
      </w:numPr>
      <w:ind w:left="2127" w:hanging="709"/>
      <w:outlineLvl w:val="4"/>
    </w:pPr>
    <w:rPr>
      <w:b/>
    </w:rPr>
  </w:style>
  <w:style w:type="paragraph" w:styleId="6">
    <w:name w:val="heading 6"/>
    <w:basedOn w:val="a1"/>
    <w:next w:val="6A"/>
    <w:link w:val="60"/>
    <w:qFormat/>
    <w:rsid w:val="00134C35"/>
    <w:pPr>
      <w:keepNext/>
      <w:numPr>
        <w:ilvl w:val="5"/>
        <w:numId w:val="1"/>
      </w:numPr>
      <w:ind w:left="2552" w:hanging="851"/>
      <w:outlineLvl w:val="5"/>
    </w:pPr>
    <w:rPr>
      <w:rFonts w:ascii="Arial" w:hAnsi="Arial"/>
      <w:b/>
    </w:rPr>
  </w:style>
  <w:style w:type="paragraph" w:styleId="7">
    <w:name w:val="heading 7"/>
    <w:basedOn w:val="a1"/>
    <w:next w:val="7A"/>
    <w:qFormat/>
    <w:rsid w:val="00134C35"/>
    <w:pPr>
      <w:keepNext/>
      <w:numPr>
        <w:ilvl w:val="6"/>
        <w:numId w:val="1"/>
      </w:numPr>
      <w:tabs>
        <w:tab w:val="left" w:pos="2551"/>
      </w:tabs>
      <w:ind w:left="2977" w:hanging="992"/>
      <w:outlineLvl w:val="6"/>
    </w:pPr>
    <w:rPr>
      <w:rFonts w:ascii="Arial" w:hAnsi="Arial"/>
      <w:b/>
    </w:rPr>
  </w:style>
  <w:style w:type="paragraph" w:styleId="8">
    <w:name w:val="heading 8"/>
    <w:basedOn w:val="a1"/>
    <w:next w:val="8a"/>
    <w:qFormat/>
    <w:rsid w:val="00134C35"/>
    <w:pPr>
      <w:keepNext/>
      <w:numPr>
        <w:ilvl w:val="7"/>
        <w:numId w:val="1"/>
      </w:numPr>
      <w:tabs>
        <w:tab w:val="left" w:pos="2551"/>
      </w:tabs>
      <w:ind w:left="3402" w:hanging="1134"/>
      <w:outlineLvl w:val="7"/>
    </w:pPr>
    <w:rPr>
      <w:rFonts w:ascii="Arial" w:hAnsi="Arial"/>
      <w:b/>
    </w:rPr>
  </w:style>
  <w:style w:type="paragraph" w:styleId="9">
    <w:name w:val="heading 9"/>
    <w:basedOn w:val="a1"/>
    <w:next w:val="90"/>
    <w:qFormat/>
    <w:rsid w:val="00134C35"/>
    <w:pPr>
      <w:keepNext/>
      <w:numPr>
        <w:ilvl w:val="8"/>
        <w:numId w:val="1"/>
      </w:numPr>
      <w:tabs>
        <w:tab w:val="left" w:pos="2551"/>
      </w:tabs>
      <w:ind w:left="3828" w:hanging="1276"/>
      <w:outlineLvl w:val="8"/>
    </w:pPr>
    <w:rPr>
      <w:rFonts w:ascii="Arial" w:hAnsi="Arial"/>
      <w:b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20">
    <w:name w:val="樣式2"/>
    <w:basedOn w:val="a1"/>
    <w:autoRedefine/>
    <w:qFormat/>
    <w:rsid w:val="00D87C13"/>
    <w:pPr>
      <w:numPr>
        <w:numId w:val="5"/>
      </w:numPr>
      <w:suppressAutoHyphens/>
    </w:pPr>
  </w:style>
  <w:style w:type="paragraph" w:styleId="23">
    <w:name w:val="toc 2"/>
    <w:basedOn w:val="a1"/>
    <w:next w:val="a1"/>
    <w:autoRedefine/>
    <w:uiPriority w:val="39"/>
    <w:rsid w:val="00985385"/>
    <w:pPr>
      <w:tabs>
        <w:tab w:val="right" w:leader="dot" w:pos="9185"/>
      </w:tabs>
      <w:ind w:left="240"/>
    </w:pPr>
  </w:style>
  <w:style w:type="paragraph" w:styleId="32">
    <w:name w:val="toc 3"/>
    <w:basedOn w:val="a1"/>
    <w:next w:val="a1"/>
    <w:autoRedefine/>
    <w:uiPriority w:val="39"/>
    <w:rsid w:val="00985385"/>
    <w:pPr>
      <w:tabs>
        <w:tab w:val="right" w:leader="dot" w:pos="9185"/>
      </w:tabs>
      <w:ind w:left="480"/>
    </w:pPr>
  </w:style>
  <w:style w:type="paragraph" w:styleId="40">
    <w:name w:val="toc 4"/>
    <w:basedOn w:val="a1"/>
    <w:next w:val="a1"/>
    <w:autoRedefine/>
    <w:semiHidden/>
    <w:rsid w:val="00985385"/>
    <w:pPr>
      <w:tabs>
        <w:tab w:val="right" w:leader="dot" w:pos="9185"/>
      </w:tabs>
      <w:ind w:left="720"/>
    </w:pPr>
  </w:style>
  <w:style w:type="paragraph" w:styleId="50">
    <w:name w:val="toc 5"/>
    <w:basedOn w:val="a1"/>
    <w:next w:val="a1"/>
    <w:autoRedefine/>
    <w:semiHidden/>
    <w:rsid w:val="00985385"/>
    <w:pPr>
      <w:tabs>
        <w:tab w:val="right" w:leader="dot" w:pos="9185"/>
      </w:tabs>
      <w:ind w:left="960"/>
    </w:pPr>
  </w:style>
  <w:style w:type="paragraph" w:styleId="61">
    <w:name w:val="toc 6"/>
    <w:basedOn w:val="a1"/>
    <w:next w:val="a1"/>
    <w:autoRedefine/>
    <w:semiHidden/>
    <w:rsid w:val="00985385"/>
    <w:pPr>
      <w:tabs>
        <w:tab w:val="right" w:leader="dot" w:pos="9185"/>
      </w:tabs>
      <w:ind w:left="1200"/>
    </w:pPr>
  </w:style>
  <w:style w:type="paragraph" w:styleId="70">
    <w:name w:val="toc 7"/>
    <w:basedOn w:val="a1"/>
    <w:next w:val="a1"/>
    <w:autoRedefine/>
    <w:semiHidden/>
    <w:rsid w:val="00985385"/>
    <w:pPr>
      <w:tabs>
        <w:tab w:val="right" w:leader="dot" w:pos="9185"/>
      </w:tabs>
      <w:ind w:left="1440"/>
    </w:pPr>
  </w:style>
  <w:style w:type="paragraph" w:styleId="80">
    <w:name w:val="toc 8"/>
    <w:basedOn w:val="a1"/>
    <w:next w:val="a1"/>
    <w:autoRedefine/>
    <w:semiHidden/>
    <w:rsid w:val="00985385"/>
    <w:pPr>
      <w:tabs>
        <w:tab w:val="right" w:leader="dot" w:pos="9185"/>
      </w:tabs>
      <w:ind w:left="1680"/>
    </w:pPr>
  </w:style>
  <w:style w:type="paragraph" w:styleId="91">
    <w:name w:val="toc 9"/>
    <w:basedOn w:val="a1"/>
    <w:next w:val="a1"/>
    <w:autoRedefine/>
    <w:semiHidden/>
    <w:rsid w:val="00985385"/>
    <w:pPr>
      <w:tabs>
        <w:tab w:val="right" w:leader="dot" w:pos="9185"/>
      </w:tabs>
      <w:ind w:left="1920"/>
    </w:pPr>
  </w:style>
  <w:style w:type="paragraph" w:styleId="a5">
    <w:name w:val="header"/>
    <w:basedOn w:val="a1"/>
    <w:rsid w:val="00476B86"/>
    <w:pPr>
      <w:tabs>
        <w:tab w:val="center" w:pos="4153"/>
        <w:tab w:val="right" w:pos="8306"/>
      </w:tabs>
      <w:snapToGrid w:val="0"/>
    </w:pPr>
    <w:rPr>
      <w:sz w:val="20"/>
    </w:rPr>
  </w:style>
  <w:style w:type="table" w:styleId="a6">
    <w:name w:val="Table Grid"/>
    <w:basedOn w:val="a3"/>
    <w:rsid w:val="0091441F"/>
    <w:pPr>
      <w:widowControl w:val="0"/>
      <w:adjustRightInd w:val="0"/>
      <w:spacing w:line="360" w:lineRule="auto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">
    <w:name w:val="樣式項目符號㊣"/>
    <w:basedOn w:val="a4"/>
    <w:rsid w:val="00E17A56"/>
    <w:pPr>
      <w:numPr>
        <w:numId w:val="2"/>
      </w:numPr>
    </w:pPr>
  </w:style>
  <w:style w:type="paragraph" w:customStyle="1" w:styleId="a7">
    <w:name w:val="樣式 表格㊣"/>
    <w:basedOn w:val="a1"/>
    <w:link w:val="a8"/>
    <w:rsid w:val="00985385"/>
    <w:pPr>
      <w:spacing w:line="240" w:lineRule="auto"/>
    </w:pPr>
  </w:style>
  <w:style w:type="paragraph" w:styleId="a9">
    <w:name w:val="Document Map"/>
    <w:basedOn w:val="a1"/>
    <w:semiHidden/>
    <w:rsid w:val="00AC1F6C"/>
    <w:pPr>
      <w:shd w:val="clear" w:color="auto" w:fill="000080"/>
    </w:pPr>
    <w:rPr>
      <w:rFonts w:ascii="Arial" w:eastAsia="新細明體" w:hAnsi="Arial"/>
    </w:rPr>
  </w:style>
  <w:style w:type="character" w:customStyle="1" w:styleId="31">
    <w:name w:val="標題 3 字元"/>
    <w:link w:val="3"/>
    <w:rsid w:val="00134C35"/>
    <w:rPr>
      <w:rFonts w:eastAsia="標楷體" w:hAnsi="Arial"/>
      <w:b/>
      <w:position w:val="6"/>
      <w:sz w:val="28"/>
    </w:rPr>
  </w:style>
  <w:style w:type="character" w:customStyle="1" w:styleId="a8">
    <w:name w:val="樣式 表格㊣ 字元 字元"/>
    <w:link w:val="a7"/>
    <w:rsid w:val="00746DCE"/>
    <w:rPr>
      <w:rFonts w:eastAsia="標楷體"/>
      <w:sz w:val="28"/>
      <w:lang w:val="en-US" w:eastAsia="zh-TW" w:bidi="ar-SA"/>
    </w:rPr>
  </w:style>
  <w:style w:type="character" w:customStyle="1" w:styleId="22">
    <w:name w:val="標題 2 字元"/>
    <w:link w:val="2"/>
    <w:rsid w:val="00134C35"/>
    <w:rPr>
      <w:rFonts w:eastAsia="標楷體"/>
      <w:b/>
      <w:sz w:val="28"/>
    </w:rPr>
  </w:style>
  <w:style w:type="character" w:customStyle="1" w:styleId="60">
    <w:name w:val="標題 6 字元"/>
    <w:link w:val="6"/>
    <w:rsid w:val="00134C35"/>
    <w:rPr>
      <w:rFonts w:ascii="Arial" w:eastAsia="標楷體" w:hAnsi="Arial"/>
      <w:b/>
      <w:sz w:val="28"/>
    </w:rPr>
  </w:style>
  <w:style w:type="paragraph" w:customStyle="1" w:styleId="11">
    <w:name w:val="標題 1內文壹"/>
    <w:basedOn w:val="a1"/>
    <w:autoRedefine/>
    <w:qFormat/>
    <w:rsid w:val="005618E1"/>
    <w:pPr>
      <w:suppressAutoHyphens/>
      <w:spacing w:line="440" w:lineRule="exact"/>
      <w:ind w:firstLineChars="200" w:firstLine="560"/>
      <w:jc w:val="left"/>
    </w:pPr>
  </w:style>
  <w:style w:type="paragraph" w:customStyle="1" w:styleId="21">
    <w:name w:val="標題 2內文一"/>
    <w:basedOn w:val="11"/>
    <w:link w:val="24"/>
    <w:autoRedefine/>
    <w:qFormat/>
    <w:rsid w:val="006B6C81"/>
    <w:pPr>
      <w:ind w:left="425"/>
    </w:pPr>
  </w:style>
  <w:style w:type="paragraph" w:customStyle="1" w:styleId="30">
    <w:name w:val="標題 3內文(一)"/>
    <w:basedOn w:val="21"/>
    <w:link w:val="33"/>
    <w:autoRedefine/>
    <w:qFormat/>
    <w:rsid w:val="005618E1"/>
    <w:pPr>
      <w:ind w:left="851"/>
    </w:pPr>
    <w:rPr>
      <w:rFonts w:cs="新細明體"/>
    </w:rPr>
  </w:style>
  <w:style w:type="paragraph" w:customStyle="1" w:styleId="41">
    <w:name w:val="標題 4內文1"/>
    <w:basedOn w:val="30"/>
    <w:autoRedefine/>
    <w:qFormat/>
    <w:rsid w:val="005618E1"/>
    <w:pPr>
      <w:ind w:left="1276"/>
    </w:pPr>
  </w:style>
  <w:style w:type="paragraph" w:customStyle="1" w:styleId="51">
    <w:name w:val="標題 5內文(1)"/>
    <w:basedOn w:val="41"/>
    <w:autoRedefine/>
    <w:qFormat/>
    <w:rsid w:val="00AF163A"/>
    <w:pPr>
      <w:ind w:left="1418"/>
    </w:pPr>
  </w:style>
  <w:style w:type="paragraph" w:customStyle="1" w:styleId="6A">
    <w:name w:val="標題 6內文A"/>
    <w:basedOn w:val="51"/>
    <w:autoRedefine/>
    <w:qFormat/>
    <w:rsid w:val="00AF163A"/>
    <w:pPr>
      <w:ind w:left="1701"/>
    </w:pPr>
  </w:style>
  <w:style w:type="paragraph" w:customStyle="1" w:styleId="7A">
    <w:name w:val="標題 7內文(A)"/>
    <w:basedOn w:val="6A"/>
    <w:autoRedefine/>
    <w:qFormat/>
    <w:rsid w:val="00004CC2"/>
    <w:pPr>
      <w:ind w:left="1985" w:firstLineChars="179" w:firstLine="501"/>
    </w:pPr>
  </w:style>
  <w:style w:type="paragraph" w:customStyle="1" w:styleId="8a">
    <w:name w:val="標題 8內文a"/>
    <w:basedOn w:val="7A"/>
    <w:autoRedefine/>
    <w:qFormat/>
    <w:rsid w:val="005618E1"/>
    <w:pPr>
      <w:ind w:left="2268" w:firstLineChars="200" w:firstLine="560"/>
    </w:pPr>
  </w:style>
  <w:style w:type="paragraph" w:customStyle="1" w:styleId="90">
    <w:name w:val="標題 9內文"/>
    <w:basedOn w:val="8a"/>
    <w:autoRedefine/>
    <w:qFormat/>
    <w:rsid w:val="00004CC2"/>
    <w:pPr>
      <w:ind w:left="2552"/>
    </w:pPr>
  </w:style>
  <w:style w:type="numbering" w:customStyle="1" w:styleId="a0">
    <w:name w:val="樣式編號㊣"/>
    <w:basedOn w:val="a4"/>
    <w:rsid w:val="006C6A31"/>
    <w:pPr>
      <w:numPr>
        <w:numId w:val="3"/>
      </w:numPr>
    </w:pPr>
  </w:style>
  <w:style w:type="paragraph" w:customStyle="1" w:styleId="aa">
    <w:name w:val="樣式 圖表名稱㊣"/>
    <w:basedOn w:val="a1"/>
    <w:rsid w:val="0091441F"/>
    <w:pPr>
      <w:jc w:val="center"/>
    </w:pPr>
    <w:rPr>
      <w:rFonts w:cs="新細明體"/>
    </w:rPr>
  </w:style>
  <w:style w:type="paragraph" w:customStyle="1" w:styleId="1">
    <w:name w:val="樣式1"/>
    <w:basedOn w:val="a1"/>
    <w:autoRedefine/>
    <w:qFormat/>
    <w:rsid w:val="00D87C13"/>
    <w:pPr>
      <w:numPr>
        <w:numId w:val="4"/>
      </w:numPr>
      <w:suppressAutoHyphens/>
      <w:ind w:left="1900" w:hanging="210"/>
    </w:pPr>
  </w:style>
  <w:style w:type="character" w:customStyle="1" w:styleId="33">
    <w:name w:val="標題 3內文(一) 字元"/>
    <w:link w:val="30"/>
    <w:rsid w:val="00172ABC"/>
    <w:rPr>
      <w:rFonts w:eastAsia="標楷體" w:cs="新細明體"/>
      <w:sz w:val="28"/>
    </w:rPr>
  </w:style>
  <w:style w:type="paragraph" w:styleId="ab">
    <w:name w:val="caption"/>
    <w:basedOn w:val="a1"/>
    <w:next w:val="a1"/>
    <w:unhideWhenUsed/>
    <w:qFormat/>
    <w:rsid w:val="00A86DB7"/>
    <w:rPr>
      <w:sz w:val="20"/>
    </w:rPr>
  </w:style>
  <w:style w:type="paragraph" w:styleId="ac">
    <w:name w:val="table of figures"/>
    <w:basedOn w:val="a1"/>
    <w:next w:val="a1"/>
    <w:uiPriority w:val="99"/>
    <w:unhideWhenUsed/>
    <w:rsid w:val="009D7664"/>
    <w:pPr>
      <w:ind w:leftChars="400" w:left="400" w:hangingChars="200" w:hanging="200"/>
    </w:pPr>
  </w:style>
  <w:style w:type="character" w:styleId="ad">
    <w:name w:val="Hyperlink"/>
    <w:basedOn w:val="a2"/>
    <w:uiPriority w:val="99"/>
    <w:unhideWhenUsed/>
    <w:rsid w:val="009D7664"/>
    <w:rPr>
      <w:color w:val="0563C1" w:themeColor="hyperlink"/>
      <w:u w:val="single"/>
    </w:rPr>
  </w:style>
  <w:style w:type="paragraph" w:styleId="12">
    <w:name w:val="toc 1"/>
    <w:basedOn w:val="a1"/>
    <w:next w:val="a1"/>
    <w:autoRedefine/>
    <w:uiPriority w:val="39"/>
    <w:unhideWhenUsed/>
    <w:rsid w:val="000F1CC2"/>
  </w:style>
  <w:style w:type="paragraph" w:customStyle="1" w:styleId="ae">
    <w:name w:val="表格文字置中"/>
    <w:basedOn w:val="a1"/>
    <w:rsid w:val="002D0F37"/>
    <w:pPr>
      <w:adjustRightInd/>
      <w:spacing w:line="240" w:lineRule="auto"/>
      <w:jc w:val="center"/>
      <w:textAlignment w:val="auto"/>
    </w:pPr>
    <w:rPr>
      <w:kern w:val="2"/>
      <w:sz w:val="24"/>
      <w:szCs w:val="24"/>
    </w:rPr>
  </w:style>
  <w:style w:type="paragraph" w:styleId="af">
    <w:name w:val="List Paragraph"/>
    <w:basedOn w:val="a1"/>
    <w:uiPriority w:val="34"/>
    <w:qFormat/>
    <w:rsid w:val="002D0F37"/>
    <w:pPr>
      <w:spacing w:line="240" w:lineRule="auto"/>
      <w:ind w:leftChars="200" w:left="480"/>
      <w:jc w:val="left"/>
    </w:pPr>
  </w:style>
  <w:style w:type="character" w:customStyle="1" w:styleId="24">
    <w:name w:val="標題 2內文一 字元"/>
    <w:link w:val="21"/>
    <w:rsid w:val="00D44BBE"/>
    <w:rPr>
      <w:rFonts w:eastAsia="標楷體"/>
      <w:sz w:val="28"/>
    </w:rPr>
  </w:style>
  <w:style w:type="character" w:customStyle="1" w:styleId="-1">
    <w:name w:val="表格內文-1"/>
    <w:rsid w:val="008A001F"/>
    <w:rPr>
      <w:rFonts w:eastAsia="標楷體"/>
    </w:rPr>
  </w:style>
  <w:style w:type="paragraph" w:customStyle="1" w:styleId="af0">
    <w:name w:val="樣式 表格"/>
    <w:basedOn w:val="a1"/>
    <w:link w:val="af1"/>
    <w:rsid w:val="0072741A"/>
    <w:pPr>
      <w:spacing w:line="240" w:lineRule="auto"/>
      <w:jc w:val="left"/>
    </w:pPr>
  </w:style>
  <w:style w:type="character" w:customStyle="1" w:styleId="af1">
    <w:name w:val="樣式 表格 字元 字元"/>
    <w:link w:val="af0"/>
    <w:rsid w:val="0072741A"/>
    <w:rPr>
      <w:rFonts w:eastAsia="標楷體"/>
      <w:sz w:val="28"/>
    </w:rPr>
  </w:style>
  <w:style w:type="character" w:styleId="af2">
    <w:name w:val="Unresolved Mention"/>
    <w:basedOn w:val="a2"/>
    <w:uiPriority w:val="99"/>
    <w:semiHidden/>
    <w:unhideWhenUsed/>
    <w:rsid w:val="00BC415A"/>
    <w:rPr>
      <w:color w:val="605E5C"/>
      <w:shd w:val="clear" w:color="auto" w:fill="E1DFDD"/>
    </w:rPr>
  </w:style>
  <w:style w:type="paragraph" w:styleId="af3">
    <w:name w:val="Title"/>
    <w:basedOn w:val="a1"/>
    <w:next w:val="a1"/>
    <w:link w:val="af4"/>
    <w:qFormat/>
    <w:rsid w:val="00761F0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4">
    <w:name w:val="標題 字元"/>
    <w:basedOn w:val="a2"/>
    <w:link w:val="af3"/>
    <w:rsid w:val="00761F0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61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402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3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92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1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1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6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1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1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A10&#27169;&#32068;&#31684;&#26412;&#37325;&#26032;&#25972;&#29702;\2015&#24314;&#35696;&#26360;&#31684;&#26412;.dotx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細明體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新細明體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BA9F41F-9726-42EA-942D-FE4B722F9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2015建議書範本.dotx</Template>
  <TotalTime>14</TotalTime>
  <Pages>10</Pages>
  <Words>95</Words>
  <Characters>546</Characters>
  <Application>Microsoft Office Word</Application>
  <DocSecurity>0</DocSecurity>
  <Lines>4</Lines>
  <Paragraphs>1</Paragraphs>
  <ScaleCrop>false</ScaleCrop>
  <Company>Hyweb Technology Co, Ltd</Company>
  <LinksUpToDate>false</LinksUpToDate>
  <CharactersWithSpaces>640</CharactersWithSpaces>
  <SharedDoc>false</SharedDoc>
  <HLinks>
    <vt:vector size="12" baseType="variant">
      <vt:variant>
        <vt:i4>196692</vt:i4>
      </vt:variant>
      <vt:variant>
        <vt:i4>8</vt:i4>
      </vt:variant>
      <vt:variant>
        <vt:i4>0</vt:i4>
      </vt:variant>
      <vt:variant>
        <vt:i4>5</vt:i4>
      </vt:variant>
      <vt:variant>
        <vt:lpwstr>http://www.hyweb.com.tw/</vt:lpwstr>
      </vt:variant>
      <vt:variant>
        <vt:lpwstr/>
      </vt:variant>
      <vt:variant>
        <vt:i4>196692</vt:i4>
      </vt:variant>
      <vt:variant>
        <vt:i4>5</vt:i4>
      </vt:variant>
      <vt:variant>
        <vt:i4>0</vt:i4>
      </vt:variant>
      <vt:variant>
        <vt:i4>5</vt:i4>
      </vt:variant>
      <vt:variant>
        <vt:lpwstr>http://www.hyweb.com.tw/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A4021</dc:creator>
  <cp:lastModifiedBy>T00劉思辰</cp:lastModifiedBy>
  <cp:revision>5</cp:revision>
  <cp:lastPrinted>2021-12-15T06:45:00Z</cp:lastPrinted>
  <dcterms:created xsi:type="dcterms:W3CDTF">2026-02-25T01:00:00Z</dcterms:created>
  <dcterms:modified xsi:type="dcterms:W3CDTF">2026-02-25T01:13:00Z</dcterms:modified>
</cp:coreProperties>
</file>